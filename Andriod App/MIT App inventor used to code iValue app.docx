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CAD3D8" w14:textId="592DBFD6" w:rsidR="00875AF6" w:rsidRDefault="00875AF6" w:rsidP="002D14E4">
      <w:pPr>
        <w:tabs>
          <w:tab w:val="left" w:pos="2985"/>
        </w:tabs>
      </w:pPr>
    </w:p>
    <w:p w14:paraId="740A1074" w14:textId="4A02AFA1" w:rsidR="006D0AD5" w:rsidRDefault="006D0AD5" w:rsidP="002D14E4">
      <w:pPr>
        <w:tabs>
          <w:tab w:val="left" w:pos="2985"/>
        </w:tabs>
      </w:pPr>
    </w:p>
    <w:p w14:paraId="641895DE" w14:textId="154EC950" w:rsidR="006D0AD5" w:rsidRDefault="00DE2F8A" w:rsidP="00DE2F8A">
      <w:pPr>
        <w:jc w:val="center"/>
        <w:rPr>
          <w:sz w:val="32"/>
          <w:szCs w:val="32"/>
        </w:rPr>
      </w:pPr>
      <w:r w:rsidRPr="00DE2F8A">
        <w:rPr>
          <w:sz w:val="32"/>
          <w:szCs w:val="32"/>
        </w:rPr>
        <w:t xml:space="preserve">MIT App inventor used to code </w:t>
      </w:r>
      <w:proofErr w:type="spellStart"/>
      <w:r w:rsidRPr="00DE2F8A">
        <w:rPr>
          <w:sz w:val="32"/>
          <w:szCs w:val="32"/>
        </w:rPr>
        <w:t>iValue</w:t>
      </w:r>
      <w:proofErr w:type="spellEnd"/>
      <w:r w:rsidRPr="00DE2F8A">
        <w:rPr>
          <w:sz w:val="32"/>
          <w:szCs w:val="32"/>
        </w:rPr>
        <w:t xml:space="preserve"> app</w:t>
      </w:r>
      <w:r>
        <w:rPr>
          <w:sz w:val="32"/>
          <w:szCs w:val="32"/>
        </w:rPr>
        <w:t xml:space="preserve"> </w:t>
      </w:r>
      <w:r w:rsidR="006D0AD5" w:rsidRPr="00DE2F8A">
        <w:rPr>
          <w:sz w:val="32"/>
          <w:szCs w:val="32"/>
        </w:rPr>
        <w:t>Code</w:t>
      </w:r>
    </w:p>
    <w:p w14:paraId="0A8DBBC3" w14:textId="7A68D611" w:rsidR="00E677C0" w:rsidRDefault="00E677C0" w:rsidP="00E677C0">
      <w:pPr>
        <w:rPr>
          <w:sz w:val="32"/>
          <w:szCs w:val="32"/>
        </w:rPr>
      </w:pPr>
    </w:p>
    <w:p w14:paraId="64961794" w14:textId="5539B248" w:rsidR="00DE2F8A" w:rsidRPr="00DE2F8A" w:rsidRDefault="00E677C0" w:rsidP="00E677C0">
      <w:pPr>
        <w:rPr>
          <w:sz w:val="32"/>
          <w:szCs w:val="32"/>
        </w:rPr>
      </w:pPr>
      <w:r>
        <w:rPr>
          <w:sz w:val="32"/>
          <w:szCs w:val="32"/>
        </w:rPr>
        <w:t xml:space="preserve">Link to video - </w:t>
      </w:r>
    </w:p>
    <w:p w14:paraId="4B328C35" w14:textId="0CAE4026" w:rsidR="009D5FFF" w:rsidRDefault="009D5FFF" w:rsidP="009D5FFF">
      <w:pPr>
        <w:tabs>
          <w:tab w:val="left" w:pos="2985"/>
        </w:tabs>
        <w:rPr>
          <w:sz w:val="36"/>
          <w:szCs w:val="36"/>
        </w:rPr>
      </w:pPr>
    </w:p>
    <w:p w14:paraId="13DFAB0E" w14:textId="29C06C82" w:rsidR="009D5FFF" w:rsidRDefault="009D5FFF" w:rsidP="009D5FFF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 xml:space="preserve">Login </w:t>
      </w:r>
    </w:p>
    <w:p w14:paraId="359AB1C0" w14:textId="1524925F" w:rsidR="000C48AB" w:rsidRDefault="000C48AB" w:rsidP="000C48AB">
      <w:pPr>
        <w:tabs>
          <w:tab w:val="left" w:pos="2985"/>
        </w:tabs>
        <w:rPr>
          <w:sz w:val="36"/>
          <w:szCs w:val="36"/>
        </w:rPr>
      </w:pPr>
    </w:p>
    <w:p w14:paraId="0131EC34" w14:textId="0EF0510E" w:rsidR="000C48AB" w:rsidRDefault="000A780E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B7D8059" wp14:editId="377BF450">
            <wp:simplePos x="0" y="0"/>
            <wp:positionH relativeFrom="margin">
              <wp:align>right</wp:align>
            </wp:positionH>
            <wp:positionV relativeFrom="paragraph">
              <wp:posOffset>475615</wp:posOffset>
            </wp:positionV>
            <wp:extent cx="5095875" cy="2114550"/>
            <wp:effectExtent l="0" t="0" r="9525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D5FFF" w:rsidRPr="009D5FFF">
        <w:rPr>
          <w:noProof/>
        </w:rPr>
        <w:drawing>
          <wp:inline distT="0" distB="0" distL="0" distR="0" wp14:anchorId="1C52F3C3" wp14:editId="43DBED56">
            <wp:extent cx="1547813" cy="3095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50990" cy="310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</w:p>
    <w:p w14:paraId="0F3C6A11" w14:textId="498EEB7F" w:rsidR="0097631B" w:rsidRDefault="0097631B" w:rsidP="000C48AB">
      <w:pPr>
        <w:tabs>
          <w:tab w:val="left" w:pos="2985"/>
        </w:tabs>
        <w:rPr>
          <w:sz w:val="36"/>
          <w:szCs w:val="36"/>
        </w:rPr>
      </w:pPr>
    </w:p>
    <w:p w14:paraId="30A4B53C" w14:textId="43740036" w:rsidR="00F856A3" w:rsidRDefault="004A230E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D64B67D" wp14:editId="249FE931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2343150" cy="704850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03210" w14:textId="7FD04EED" w:rsidR="0097631B" w:rsidRDefault="0097631B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 xml:space="preserve">Registration </w:t>
      </w:r>
    </w:p>
    <w:p w14:paraId="25AC48EA" w14:textId="348983B3" w:rsidR="0097631B" w:rsidRDefault="0097631B" w:rsidP="000C48AB">
      <w:pPr>
        <w:tabs>
          <w:tab w:val="left" w:pos="2985"/>
        </w:tabs>
        <w:rPr>
          <w:sz w:val="36"/>
          <w:szCs w:val="36"/>
        </w:rPr>
      </w:pPr>
    </w:p>
    <w:p w14:paraId="1D1CB92C" w14:textId="77777777" w:rsidR="00B14553" w:rsidRDefault="004A230E" w:rsidP="000C48AB">
      <w:pPr>
        <w:tabs>
          <w:tab w:val="left" w:pos="2985"/>
        </w:tabs>
        <w:rPr>
          <w:sz w:val="36"/>
          <w:szCs w:val="36"/>
        </w:rPr>
      </w:pPr>
      <w:r w:rsidRPr="0009626C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0A906FF0" wp14:editId="012C9CB7">
            <wp:simplePos x="0" y="0"/>
            <wp:positionH relativeFrom="column">
              <wp:posOffset>4324350</wp:posOffset>
            </wp:positionH>
            <wp:positionV relativeFrom="paragraph">
              <wp:posOffset>2442210</wp:posOffset>
            </wp:positionV>
            <wp:extent cx="2714625" cy="962025"/>
            <wp:effectExtent l="0" t="0" r="9525" b="952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5422C9">
        <w:rPr>
          <w:noProof/>
        </w:rPr>
        <w:drawing>
          <wp:anchor distT="0" distB="0" distL="114300" distR="114300" simplePos="0" relativeHeight="251675648" behindDoc="0" locked="0" layoutInCell="1" allowOverlap="1" wp14:anchorId="7B80D902" wp14:editId="32D44782">
            <wp:simplePos x="0" y="0"/>
            <wp:positionH relativeFrom="column">
              <wp:posOffset>2143125</wp:posOffset>
            </wp:positionH>
            <wp:positionV relativeFrom="paragraph">
              <wp:posOffset>8255</wp:posOffset>
            </wp:positionV>
            <wp:extent cx="3114675" cy="2759075"/>
            <wp:effectExtent l="0" t="0" r="9525" b="317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5AD8" w:rsidRPr="00245AD8">
        <w:rPr>
          <w:noProof/>
        </w:rPr>
        <w:drawing>
          <wp:inline distT="0" distB="0" distL="0" distR="0" wp14:anchorId="374578EA" wp14:editId="5F3220FF">
            <wp:extent cx="1838325" cy="330275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7906"/>
                    <a:stretch/>
                  </pic:blipFill>
                  <pic:spPr bwMode="auto">
                    <a:xfrm>
                      <a:off x="0" y="0"/>
                      <a:ext cx="1850306" cy="3324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2EC0E" w14:textId="31B8E457" w:rsidR="00202C4B" w:rsidRDefault="00465ECF" w:rsidP="000C48AB">
      <w:pPr>
        <w:tabs>
          <w:tab w:val="left" w:pos="2985"/>
        </w:tabs>
        <w:rPr>
          <w:sz w:val="36"/>
          <w:szCs w:val="36"/>
        </w:rPr>
      </w:pPr>
      <w:proofErr w:type="spellStart"/>
      <w:r>
        <w:rPr>
          <w:sz w:val="36"/>
          <w:szCs w:val="36"/>
        </w:rPr>
        <w:t>iValueU</w:t>
      </w:r>
      <w:proofErr w:type="spellEnd"/>
    </w:p>
    <w:p w14:paraId="3A52B23A" w14:textId="77777777" w:rsidR="00465ECF" w:rsidRDefault="00465ECF" w:rsidP="000C48AB">
      <w:pPr>
        <w:tabs>
          <w:tab w:val="left" w:pos="2985"/>
        </w:tabs>
      </w:pPr>
    </w:p>
    <w:p w14:paraId="31A1489B" w14:textId="77777777" w:rsidR="007C26DB" w:rsidRDefault="00465ECF" w:rsidP="000C48AB">
      <w:pPr>
        <w:tabs>
          <w:tab w:val="left" w:pos="2985"/>
        </w:tabs>
        <w:rPr>
          <w:sz w:val="36"/>
          <w:szCs w:val="36"/>
        </w:rPr>
      </w:pPr>
      <w:r w:rsidRPr="00465ECF">
        <w:rPr>
          <w:noProof/>
        </w:rPr>
        <w:drawing>
          <wp:inline distT="0" distB="0" distL="0" distR="0" wp14:anchorId="2BB4BD4A" wp14:editId="006373CF">
            <wp:extent cx="2847069" cy="44672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5024"/>
                    <a:stretch/>
                  </pic:blipFill>
                  <pic:spPr bwMode="auto">
                    <a:xfrm>
                      <a:off x="0" y="0"/>
                      <a:ext cx="2857005" cy="448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427F" w:rsidRPr="007C427F">
        <w:rPr>
          <w:noProof/>
        </w:rPr>
        <w:drawing>
          <wp:inline distT="0" distB="0" distL="0" distR="0" wp14:anchorId="61F90C4E" wp14:editId="2A5A09B1">
            <wp:extent cx="3562350" cy="37433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461D" w14:textId="77777777" w:rsidR="007C26DB" w:rsidRDefault="007C26DB" w:rsidP="000C48AB">
      <w:pPr>
        <w:tabs>
          <w:tab w:val="left" w:pos="2985"/>
        </w:tabs>
        <w:rPr>
          <w:sz w:val="36"/>
          <w:szCs w:val="36"/>
        </w:rPr>
      </w:pPr>
    </w:p>
    <w:p w14:paraId="5FA7DFF6" w14:textId="136B2F0A" w:rsidR="00D219A9" w:rsidRDefault="00D219A9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Physical </w:t>
      </w:r>
    </w:p>
    <w:p w14:paraId="238AD774" w14:textId="3B74553A" w:rsidR="00D219A9" w:rsidRDefault="0011737E" w:rsidP="000C48AB">
      <w:pPr>
        <w:tabs>
          <w:tab w:val="left" w:pos="2985"/>
        </w:tabs>
        <w:rPr>
          <w:sz w:val="36"/>
          <w:szCs w:val="36"/>
        </w:rPr>
      </w:pPr>
      <w:r w:rsidRPr="00D219A9">
        <w:rPr>
          <w:noProof/>
        </w:rPr>
        <w:drawing>
          <wp:anchor distT="0" distB="0" distL="114300" distR="114300" simplePos="0" relativeHeight="251669504" behindDoc="0" locked="0" layoutInCell="1" allowOverlap="1" wp14:anchorId="4A229B24" wp14:editId="385BBF68">
            <wp:simplePos x="0" y="0"/>
            <wp:positionH relativeFrom="margin">
              <wp:align>left</wp:align>
            </wp:positionH>
            <wp:positionV relativeFrom="paragraph">
              <wp:posOffset>92710</wp:posOffset>
            </wp:positionV>
            <wp:extent cx="1871980" cy="30099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58"/>
                    <a:stretch/>
                  </pic:blipFill>
                  <pic:spPr bwMode="auto">
                    <a:xfrm>
                      <a:off x="0" y="0"/>
                      <a:ext cx="1875294" cy="3014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6092E1" w14:textId="613FF370" w:rsidR="00D219A9" w:rsidRDefault="00D219A9" w:rsidP="000C48AB">
      <w:pPr>
        <w:tabs>
          <w:tab w:val="left" w:pos="2985"/>
        </w:tabs>
        <w:rPr>
          <w:sz w:val="36"/>
          <w:szCs w:val="36"/>
        </w:rPr>
      </w:pPr>
    </w:p>
    <w:p w14:paraId="00580FE0" w14:textId="7CE8BBD5" w:rsidR="00497CC3" w:rsidRDefault="00497CC3" w:rsidP="000C48AB">
      <w:pPr>
        <w:tabs>
          <w:tab w:val="left" w:pos="2985"/>
        </w:tabs>
        <w:rPr>
          <w:sz w:val="36"/>
          <w:szCs w:val="36"/>
        </w:rPr>
      </w:pPr>
    </w:p>
    <w:p w14:paraId="4E5F75C5" w14:textId="2059AFD1" w:rsidR="00497CC3" w:rsidRDefault="00497CC3" w:rsidP="000C48AB">
      <w:pPr>
        <w:tabs>
          <w:tab w:val="left" w:pos="2985"/>
        </w:tabs>
        <w:rPr>
          <w:sz w:val="36"/>
          <w:szCs w:val="36"/>
        </w:rPr>
      </w:pPr>
    </w:p>
    <w:p w14:paraId="108FEBB9" w14:textId="0E836CFA" w:rsidR="00497CC3" w:rsidRDefault="00497CC3" w:rsidP="000C48AB">
      <w:pPr>
        <w:tabs>
          <w:tab w:val="left" w:pos="2985"/>
        </w:tabs>
        <w:rPr>
          <w:sz w:val="36"/>
          <w:szCs w:val="36"/>
        </w:rPr>
      </w:pPr>
    </w:p>
    <w:p w14:paraId="126D86F1" w14:textId="2377B574" w:rsidR="00497CC3" w:rsidRDefault="00497CC3" w:rsidP="000C48AB">
      <w:pPr>
        <w:tabs>
          <w:tab w:val="left" w:pos="2985"/>
        </w:tabs>
        <w:rPr>
          <w:sz w:val="36"/>
          <w:szCs w:val="36"/>
        </w:rPr>
      </w:pPr>
    </w:p>
    <w:p w14:paraId="0C8D553F" w14:textId="53D3C4E9" w:rsidR="00497CC3" w:rsidRDefault="00497CC3" w:rsidP="000C48AB">
      <w:pPr>
        <w:tabs>
          <w:tab w:val="left" w:pos="2985"/>
        </w:tabs>
        <w:rPr>
          <w:sz w:val="36"/>
          <w:szCs w:val="36"/>
        </w:rPr>
      </w:pPr>
    </w:p>
    <w:p w14:paraId="5BE2B3AD" w14:textId="437A039B" w:rsidR="00497CC3" w:rsidRDefault="00497CC3" w:rsidP="000C48AB">
      <w:pPr>
        <w:tabs>
          <w:tab w:val="left" w:pos="2985"/>
        </w:tabs>
        <w:rPr>
          <w:sz w:val="36"/>
          <w:szCs w:val="36"/>
        </w:rPr>
      </w:pPr>
    </w:p>
    <w:p w14:paraId="4C338EAD" w14:textId="1EF0A7F4" w:rsidR="00497CC3" w:rsidRDefault="00497CC3" w:rsidP="000C48AB">
      <w:pPr>
        <w:tabs>
          <w:tab w:val="left" w:pos="2985"/>
        </w:tabs>
        <w:rPr>
          <w:sz w:val="36"/>
          <w:szCs w:val="36"/>
        </w:rPr>
      </w:pPr>
    </w:p>
    <w:p w14:paraId="6432F003" w14:textId="2BBAB673" w:rsidR="00407627" w:rsidRDefault="00BE524A" w:rsidP="000C48AB">
      <w:pPr>
        <w:tabs>
          <w:tab w:val="left" w:pos="2985"/>
        </w:tabs>
        <w:rPr>
          <w:sz w:val="36"/>
          <w:szCs w:val="36"/>
        </w:rPr>
      </w:pPr>
      <w:r w:rsidRPr="00FF7796">
        <w:rPr>
          <w:noProof/>
        </w:rPr>
        <w:drawing>
          <wp:anchor distT="0" distB="0" distL="114300" distR="114300" simplePos="0" relativeHeight="251677696" behindDoc="0" locked="0" layoutInCell="1" allowOverlap="1" wp14:anchorId="2996CDF5" wp14:editId="34F6253B">
            <wp:simplePos x="0" y="0"/>
            <wp:positionH relativeFrom="margin">
              <wp:align>center</wp:align>
            </wp:positionH>
            <wp:positionV relativeFrom="paragraph">
              <wp:posOffset>-2027555</wp:posOffset>
            </wp:positionV>
            <wp:extent cx="2668011" cy="2857500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011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DBB018" w14:textId="3199AC1A" w:rsidR="0032196B" w:rsidRDefault="0032196B" w:rsidP="000C48AB">
      <w:pPr>
        <w:tabs>
          <w:tab w:val="left" w:pos="2985"/>
        </w:tabs>
        <w:rPr>
          <w:sz w:val="36"/>
          <w:szCs w:val="36"/>
        </w:rPr>
      </w:pPr>
    </w:p>
    <w:p w14:paraId="1D11A42C" w14:textId="6A82A4FE" w:rsidR="00BD6569" w:rsidRDefault="00BD6569" w:rsidP="000C48AB">
      <w:pPr>
        <w:tabs>
          <w:tab w:val="left" w:pos="2985"/>
        </w:tabs>
        <w:rPr>
          <w:sz w:val="36"/>
          <w:szCs w:val="36"/>
        </w:rPr>
      </w:pPr>
    </w:p>
    <w:p w14:paraId="75A714BB" w14:textId="43B1F505" w:rsidR="00497CC3" w:rsidRDefault="00407627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>Indoor</w:t>
      </w:r>
    </w:p>
    <w:p w14:paraId="26E63908" w14:textId="17D59FAD" w:rsidR="00BD6569" w:rsidRDefault="00BD6569" w:rsidP="000C48AB">
      <w:pPr>
        <w:tabs>
          <w:tab w:val="left" w:pos="2985"/>
        </w:tabs>
      </w:pPr>
    </w:p>
    <w:p w14:paraId="3443444F" w14:textId="1112D7C8" w:rsidR="00497CC3" w:rsidRDefault="00A23404" w:rsidP="000C48AB">
      <w:pPr>
        <w:tabs>
          <w:tab w:val="left" w:pos="2985"/>
        </w:tabs>
        <w:rPr>
          <w:sz w:val="36"/>
          <w:szCs w:val="36"/>
        </w:rPr>
      </w:pPr>
      <w:r w:rsidRPr="00A23404">
        <w:rPr>
          <w:noProof/>
        </w:rPr>
        <w:drawing>
          <wp:inline distT="0" distB="0" distL="0" distR="0" wp14:anchorId="1AECBEAB" wp14:editId="075B63A4">
            <wp:extent cx="4152900" cy="4076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37E" w:rsidRPr="00497CC3">
        <w:rPr>
          <w:noProof/>
        </w:rPr>
        <w:drawing>
          <wp:anchor distT="0" distB="0" distL="114300" distR="114300" simplePos="0" relativeHeight="251671552" behindDoc="0" locked="0" layoutInCell="1" allowOverlap="1" wp14:anchorId="18B5AE45" wp14:editId="14E080FA">
            <wp:simplePos x="0" y="0"/>
            <wp:positionH relativeFrom="margin">
              <wp:align>left</wp:align>
            </wp:positionH>
            <wp:positionV relativeFrom="paragraph">
              <wp:posOffset>95885</wp:posOffset>
            </wp:positionV>
            <wp:extent cx="2194560" cy="365760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994"/>
                    <a:stretch/>
                  </pic:blipFill>
                  <pic:spPr bwMode="auto">
                    <a:xfrm>
                      <a:off x="0" y="0"/>
                      <a:ext cx="219456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1604C2" w14:textId="77777777" w:rsidR="0032196B" w:rsidRDefault="0032196B" w:rsidP="000C48AB">
      <w:pPr>
        <w:tabs>
          <w:tab w:val="left" w:pos="2985"/>
        </w:tabs>
        <w:rPr>
          <w:sz w:val="36"/>
          <w:szCs w:val="36"/>
        </w:rPr>
      </w:pPr>
    </w:p>
    <w:p w14:paraId="29599760" w14:textId="6C51C354" w:rsidR="00BD6569" w:rsidRDefault="00023E48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2AED588" wp14:editId="7842A250">
            <wp:extent cx="3981450" cy="37528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FBF4" w14:textId="3D6BBF02" w:rsidR="00497CC3" w:rsidRDefault="00BD6221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>Outdoor</w:t>
      </w:r>
    </w:p>
    <w:p w14:paraId="4AA7F622" w14:textId="620C0AD1" w:rsidR="00AD7E38" w:rsidRDefault="00204C06" w:rsidP="000C48AB">
      <w:pPr>
        <w:tabs>
          <w:tab w:val="left" w:pos="2985"/>
        </w:tabs>
        <w:rPr>
          <w:sz w:val="36"/>
          <w:szCs w:val="36"/>
        </w:rPr>
      </w:pPr>
      <w:r w:rsidRPr="005578BD">
        <w:rPr>
          <w:noProof/>
        </w:rPr>
        <w:drawing>
          <wp:inline distT="0" distB="0" distL="0" distR="0" wp14:anchorId="42F7D33A" wp14:editId="4D526706">
            <wp:extent cx="2419350" cy="38284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27"/>
                    <a:stretch/>
                  </pic:blipFill>
                  <pic:spPr bwMode="auto">
                    <a:xfrm>
                      <a:off x="0" y="0"/>
                      <a:ext cx="2419350" cy="3828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27D3">
        <w:rPr>
          <w:sz w:val="36"/>
          <w:szCs w:val="36"/>
        </w:rPr>
        <w:t xml:space="preserve"> </w:t>
      </w:r>
      <w:r w:rsidR="007B27D3">
        <w:rPr>
          <w:noProof/>
        </w:rPr>
        <w:drawing>
          <wp:inline distT="0" distB="0" distL="0" distR="0" wp14:anchorId="0307D975" wp14:editId="2D5041BB">
            <wp:extent cx="3590189" cy="29622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3765" cy="29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D4C3" w14:textId="7CBF1C27" w:rsidR="00BD6221" w:rsidRDefault="00AD7E38" w:rsidP="000C48AB">
      <w:pPr>
        <w:tabs>
          <w:tab w:val="left" w:pos="2985"/>
        </w:tabs>
        <w:rPr>
          <w:sz w:val="36"/>
          <w:szCs w:val="36"/>
        </w:rPr>
      </w:pPr>
      <w:r w:rsidRPr="00AD7E38">
        <w:rPr>
          <w:noProof/>
        </w:rPr>
        <w:lastRenderedPageBreak/>
        <w:drawing>
          <wp:inline distT="0" distB="0" distL="0" distR="0" wp14:anchorId="2E9589EF" wp14:editId="62974A0B">
            <wp:extent cx="3990975" cy="193011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6263" cy="193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71C8" w14:textId="7AF67C2B" w:rsidR="00204C06" w:rsidRDefault="00204C06" w:rsidP="000C48AB">
      <w:pPr>
        <w:tabs>
          <w:tab w:val="left" w:pos="2985"/>
        </w:tabs>
        <w:rPr>
          <w:sz w:val="36"/>
          <w:szCs w:val="36"/>
        </w:rPr>
      </w:pPr>
    </w:p>
    <w:p w14:paraId="5D068AA2" w14:textId="6309EF2C" w:rsidR="007B27D3" w:rsidRDefault="007B27D3" w:rsidP="000C48AB">
      <w:pPr>
        <w:tabs>
          <w:tab w:val="left" w:pos="2985"/>
        </w:tabs>
        <w:rPr>
          <w:sz w:val="36"/>
          <w:szCs w:val="36"/>
        </w:rPr>
      </w:pPr>
    </w:p>
    <w:p w14:paraId="0F296977" w14:textId="42BFC516" w:rsidR="007B27D3" w:rsidRDefault="007B27D3" w:rsidP="000C48AB">
      <w:pPr>
        <w:tabs>
          <w:tab w:val="left" w:pos="2985"/>
        </w:tabs>
        <w:rPr>
          <w:sz w:val="36"/>
          <w:szCs w:val="36"/>
        </w:rPr>
      </w:pPr>
    </w:p>
    <w:p w14:paraId="51F8A213" w14:textId="4A6E9EE0" w:rsidR="007B27D3" w:rsidRDefault="007B27D3" w:rsidP="000C48AB">
      <w:pPr>
        <w:tabs>
          <w:tab w:val="left" w:pos="2985"/>
        </w:tabs>
        <w:rPr>
          <w:sz w:val="36"/>
          <w:szCs w:val="36"/>
        </w:rPr>
      </w:pPr>
    </w:p>
    <w:p w14:paraId="10D1C767" w14:textId="5ADB6D98" w:rsidR="007B27D3" w:rsidRDefault="007B27D3" w:rsidP="000C48AB">
      <w:pPr>
        <w:tabs>
          <w:tab w:val="left" w:pos="2985"/>
        </w:tabs>
        <w:rPr>
          <w:sz w:val="36"/>
          <w:szCs w:val="36"/>
        </w:rPr>
      </w:pPr>
    </w:p>
    <w:p w14:paraId="2F083C62" w14:textId="6A013F1C" w:rsidR="007B27D3" w:rsidRDefault="007B27D3" w:rsidP="000C48AB">
      <w:pPr>
        <w:tabs>
          <w:tab w:val="left" w:pos="2985"/>
        </w:tabs>
        <w:rPr>
          <w:sz w:val="36"/>
          <w:szCs w:val="36"/>
        </w:rPr>
      </w:pPr>
    </w:p>
    <w:p w14:paraId="4CDF0843" w14:textId="234CCC2E" w:rsidR="007B27D3" w:rsidRDefault="007B27D3" w:rsidP="000C48AB">
      <w:pPr>
        <w:tabs>
          <w:tab w:val="left" w:pos="2985"/>
        </w:tabs>
        <w:rPr>
          <w:sz w:val="36"/>
          <w:szCs w:val="36"/>
        </w:rPr>
      </w:pPr>
    </w:p>
    <w:p w14:paraId="5441D262" w14:textId="77777777" w:rsidR="007B27D3" w:rsidRDefault="007B27D3" w:rsidP="000C48AB">
      <w:pPr>
        <w:tabs>
          <w:tab w:val="left" w:pos="2985"/>
        </w:tabs>
        <w:rPr>
          <w:sz w:val="36"/>
          <w:szCs w:val="36"/>
        </w:rPr>
      </w:pPr>
    </w:p>
    <w:p w14:paraId="2250D8AC" w14:textId="12950718" w:rsidR="00204C06" w:rsidRDefault="00204C06" w:rsidP="000C48AB">
      <w:pPr>
        <w:tabs>
          <w:tab w:val="left" w:pos="2985"/>
        </w:tabs>
        <w:rPr>
          <w:sz w:val="36"/>
          <w:szCs w:val="36"/>
        </w:rPr>
      </w:pPr>
    </w:p>
    <w:p w14:paraId="0062CD3B" w14:textId="77777777" w:rsidR="00872CE8" w:rsidRDefault="00204C06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>Emotional Wellbeing</w:t>
      </w:r>
    </w:p>
    <w:p w14:paraId="7A3DD791" w14:textId="5BE0F9CC" w:rsidR="00204C06" w:rsidRDefault="00872CE8" w:rsidP="000C48AB">
      <w:pPr>
        <w:tabs>
          <w:tab w:val="left" w:pos="2985"/>
        </w:tabs>
        <w:rPr>
          <w:sz w:val="36"/>
          <w:szCs w:val="36"/>
        </w:rPr>
      </w:pPr>
      <w:r w:rsidRPr="00872CE8">
        <w:rPr>
          <w:noProof/>
        </w:rPr>
        <w:drawing>
          <wp:inline distT="0" distB="0" distL="0" distR="0" wp14:anchorId="1F532409" wp14:editId="067791AC">
            <wp:extent cx="2295525" cy="364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6047"/>
                    <a:stretch/>
                  </pic:blipFill>
                  <pic:spPr bwMode="auto">
                    <a:xfrm>
                      <a:off x="0" y="0"/>
                      <a:ext cx="2309607" cy="366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6605" w:rsidRPr="00B96605">
        <w:rPr>
          <w:noProof/>
        </w:rPr>
        <w:drawing>
          <wp:inline distT="0" distB="0" distL="0" distR="0" wp14:anchorId="717BC044" wp14:editId="338BE1EC">
            <wp:extent cx="3762375" cy="40386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E73E" w14:textId="6389C974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38024507" w14:textId="4A1EE7DF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1EB2370C" w14:textId="35F68374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4D1DC68B" w14:textId="0A568E54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359ED919" w14:textId="29FB70D8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2E24E35D" w14:textId="583338E8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401AF91E" w14:textId="65D3CFC2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09D639D8" w14:textId="7A75CA50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13DF5DC5" w14:textId="7B1D0808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23CA2753" w14:textId="1D535DEA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2246ADC8" w14:textId="0C8587FC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79BE761B" w14:textId="1AC5E66B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35254D0C" w14:textId="73098558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4F4D85D1" w14:textId="6C137EB6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42F0F983" w14:textId="31A0F7EC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0753F0B4" w14:textId="77777777" w:rsidR="006150D0" w:rsidRDefault="006150D0" w:rsidP="000C48AB">
      <w:pPr>
        <w:tabs>
          <w:tab w:val="left" w:pos="2985"/>
        </w:tabs>
        <w:rPr>
          <w:sz w:val="36"/>
          <w:szCs w:val="36"/>
        </w:rPr>
      </w:pPr>
    </w:p>
    <w:p w14:paraId="1EC3B436" w14:textId="785D5F9C" w:rsidR="00872CE8" w:rsidRDefault="00C71738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>Emotional features</w:t>
      </w:r>
    </w:p>
    <w:p w14:paraId="3129D44A" w14:textId="77777777" w:rsidR="00C71738" w:rsidRDefault="00C71738" w:rsidP="000C48AB">
      <w:pPr>
        <w:tabs>
          <w:tab w:val="left" w:pos="2985"/>
        </w:tabs>
        <w:rPr>
          <w:sz w:val="36"/>
          <w:szCs w:val="36"/>
        </w:rPr>
      </w:pPr>
    </w:p>
    <w:p w14:paraId="401DBC79" w14:textId="1D1B4546" w:rsidR="00872CE8" w:rsidRDefault="00C71738" w:rsidP="000C48AB">
      <w:pPr>
        <w:tabs>
          <w:tab w:val="left" w:pos="2985"/>
        </w:tabs>
        <w:rPr>
          <w:sz w:val="36"/>
          <w:szCs w:val="36"/>
        </w:rPr>
      </w:pPr>
      <w:r w:rsidRPr="00C71738">
        <w:rPr>
          <w:noProof/>
        </w:rPr>
        <w:drawing>
          <wp:inline distT="0" distB="0" distL="0" distR="0" wp14:anchorId="6EE8961B" wp14:editId="498CDC58">
            <wp:extent cx="2067395" cy="3400425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18936"/>
                    <a:stretch/>
                  </pic:blipFill>
                  <pic:spPr bwMode="auto">
                    <a:xfrm>
                      <a:off x="0" y="0"/>
                      <a:ext cx="2075433" cy="3413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50D0" w:rsidRPr="006150D0">
        <w:rPr>
          <w:noProof/>
        </w:rPr>
        <w:drawing>
          <wp:inline distT="0" distB="0" distL="0" distR="0" wp14:anchorId="27D0741F" wp14:editId="0303A008">
            <wp:extent cx="4352925" cy="31051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492D" w14:textId="5C2D0668" w:rsidR="00804BF8" w:rsidRDefault="00804BF8" w:rsidP="000C48AB">
      <w:pPr>
        <w:tabs>
          <w:tab w:val="left" w:pos="2985"/>
        </w:tabs>
        <w:rPr>
          <w:sz w:val="36"/>
          <w:szCs w:val="36"/>
        </w:rPr>
      </w:pPr>
    </w:p>
    <w:p w14:paraId="398744AA" w14:textId="1562019B" w:rsidR="00804BF8" w:rsidRDefault="00804BF8" w:rsidP="000C48AB">
      <w:pPr>
        <w:tabs>
          <w:tab w:val="left" w:pos="2985"/>
        </w:tabs>
        <w:rPr>
          <w:sz w:val="36"/>
          <w:szCs w:val="36"/>
        </w:rPr>
      </w:pPr>
    </w:p>
    <w:p w14:paraId="3E48D971" w14:textId="51FAE823" w:rsidR="00804BF8" w:rsidRDefault="00804BF8" w:rsidP="000C48AB">
      <w:pPr>
        <w:tabs>
          <w:tab w:val="left" w:pos="2985"/>
        </w:tabs>
        <w:rPr>
          <w:sz w:val="36"/>
          <w:szCs w:val="36"/>
        </w:rPr>
      </w:pPr>
      <w:r w:rsidRPr="00804BF8">
        <w:rPr>
          <w:noProof/>
        </w:rPr>
        <w:drawing>
          <wp:inline distT="0" distB="0" distL="0" distR="0" wp14:anchorId="21A86101" wp14:editId="539E387B">
            <wp:extent cx="3962400" cy="30956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DB05" w14:textId="53DF5A08" w:rsidR="00804BF8" w:rsidRDefault="00804BF8" w:rsidP="000C48AB">
      <w:pPr>
        <w:tabs>
          <w:tab w:val="left" w:pos="2985"/>
        </w:tabs>
        <w:rPr>
          <w:sz w:val="36"/>
          <w:szCs w:val="36"/>
        </w:rPr>
      </w:pPr>
    </w:p>
    <w:p w14:paraId="3A8DD1A1" w14:textId="6DAFD677" w:rsidR="00804BF8" w:rsidRDefault="00804BF8" w:rsidP="000C48AB">
      <w:pPr>
        <w:tabs>
          <w:tab w:val="left" w:pos="2985"/>
        </w:tabs>
        <w:rPr>
          <w:sz w:val="36"/>
          <w:szCs w:val="36"/>
        </w:rPr>
      </w:pPr>
    </w:p>
    <w:p w14:paraId="0DC3904A" w14:textId="22832081" w:rsidR="00804BF8" w:rsidRDefault="00804BF8" w:rsidP="000C48AB">
      <w:pPr>
        <w:tabs>
          <w:tab w:val="left" w:pos="2985"/>
        </w:tabs>
        <w:rPr>
          <w:sz w:val="36"/>
          <w:szCs w:val="36"/>
        </w:rPr>
      </w:pPr>
    </w:p>
    <w:p w14:paraId="34D7F29F" w14:textId="7BF115CE" w:rsidR="00287E76" w:rsidRDefault="00287E76" w:rsidP="000C48AB">
      <w:pPr>
        <w:tabs>
          <w:tab w:val="left" w:pos="2985"/>
        </w:tabs>
        <w:rPr>
          <w:sz w:val="36"/>
          <w:szCs w:val="36"/>
        </w:rPr>
      </w:pPr>
    </w:p>
    <w:p w14:paraId="620C2E29" w14:textId="48F04D56" w:rsidR="00287E76" w:rsidRDefault="00287E76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 xml:space="preserve">Meditation </w:t>
      </w:r>
    </w:p>
    <w:p w14:paraId="02660DF6" w14:textId="67C40E0F" w:rsidR="00E823F8" w:rsidRDefault="00E823F8" w:rsidP="000C48AB">
      <w:pPr>
        <w:tabs>
          <w:tab w:val="left" w:pos="2985"/>
        </w:tabs>
        <w:rPr>
          <w:sz w:val="36"/>
          <w:szCs w:val="36"/>
        </w:rPr>
      </w:pPr>
    </w:p>
    <w:p w14:paraId="2D9AF21A" w14:textId="0E884A50" w:rsidR="00287E76" w:rsidRDefault="00E40421" w:rsidP="000C48AB">
      <w:pPr>
        <w:tabs>
          <w:tab w:val="left" w:pos="2985"/>
        </w:tabs>
        <w:rPr>
          <w:sz w:val="36"/>
          <w:szCs w:val="36"/>
        </w:rPr>
      </w:pPr>
      <w:r w:rsidRPr="00E40421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423892C7" wp14:editId="64F345DA">
            <wp:simplePos x="0" y="0"/>
            <wp:positionH relativeFrom="margin">
              <wp:posOffset>2381250</wp:posOffset>
            </wp:positionH>
            <wp:positionV relativeFrom="paragraph">
              <wp:posOffset>1356995</wp:posOffset>
            </wp:positionV>
            <wp:extent cx="4105910" cy="3790950"/>
            <wp:effectExtent l="0" t="0" r="889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23F8" w:rsidRPr="00AC7ABC">
        <w:rPr>
          <w:noProof/>
        </w:rPr>
        <w:drawing>
          <wp:inline distT="0" distB="0" distL="0" distR="0" wp14:anchorId="70B5E798" wp14:editId="46A5CB17">
            <wp:extent cx="1808343" cy="3028315"/>
            <wp:effectExtent l="0" t="0" r="190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549" r="12832"/>
                    <a:stretch/>
                  </pic:blipFill>
                  <pic:spPr bwMode="auto">
                    <a:xfrm>
                      <a:off x="0" y="0"/>
                      <a:ext cx="1818277" cy="304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</w:p>
    <w:p w14:paraId="39A0AD17" w14:textId="17DD15CD" w:rsidR="00E823F8" w:rsidRDefault="00E823F8" w:rsidP="000C48AB">
      <w:pPr>
        <w:tabs>
          <w:tab w:val="left" w:pos="2985"/>
        </w:tabs>
        <w:rPr>
          <w:sz w:val="36"/>
          <w:szCs w:val="36"/>
        </w:rPr>
      </w:pPr>
    </w:p>
    <w:p w14:paraId="179A180A" w14:textId="1D978BA6" w:rsidR="00E823F8" w:rsidRDefault="00573FF0" w:rsidP="000C48AB">
      <w:pPr>
        <w:tabs>
          <w:tab w:val="left" w:pos="2985"/>
        </w:tabs>
        <w:rPr>
          <w:sz w:val="36"/>
          <w:szCs w:val="36"/>
        </w:rPr>
      </w:pPr>
      <w:r w:rsidRPr="00287E76">
        <w:rPr>
          <w:noProof/>
        </w:rPr>
        <w:drawing>
          <wp:anchor distT="0" distB="0" distL="114300" distR="114300" simplePos="0" relativeHeight="251672576" behindDoc="0" locked="0" layoutInCell="1" allowOverlap="1" wp14:anchorId="54FAB9DF" wp14:editId="59D515B4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1751330" cy="2971800"/>
            <wp:effectExtent l="0" t="0" r="127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3" r="16744"/>
                    <a:stretch/>
                  </pic:blipFill>
                  <pic:spPr bwMode="auto">
                    <a:xfrm>
                      <a:off x="0" y="0"/>
                      <a:ext cx="175133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5A567C" w14:textId="740A0F2C" w:rsidR="00E823F8" w:rsidRDefault="00E823F8" w:rsidP="000C48AB">
      <w:pPr>
        <w:tabs>
          <w:tab w:val="left" w:pos="2985"/>
        </w:tabs>
        <w:rPr>
          <w:sz w:val="36"/>
          <w:szCs w:val="36"/>
        </w:rPr>
      </w:pPr>
    </w:p>
    <w:p w14:paraId="1F0EA717" w14:textId="4110256A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23963E91" w14:textId="55EB18DE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3725CE79" w14:textId="406EB8EC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72B8FBB7" w14:textId="3D9D8E59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606AB157" w14:textId="78223B9B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5455A3D1" w14:textId="747A622A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1614CBEA" w14:textId="36DF7DCA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36E9878C" w14:textId="3801E58B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3BCFDD9D" w14:textId="30759AE4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2AC3E1EA" w14:textId="37BE939E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2531E46C" w14:textId="0614DCC7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69667417" w14:textId="63CBA325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163EB250" w14:textId="7E4B61CE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2CF40543" w14:textId="287AA4B2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040D13D7" w14:textId="77777777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4EC42429" w14:textId="77777777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4409CB54" w14:textId="28F58822" w:rsidR="00E823F8" w:rsidRDefault="00E823F8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>Indoor</w:t>
      </w:r>
    </w:p>
    <w:p w14:paraId="6E743CAB" w14:textId="5829F2D3" w:rsidR="00E823F8" w:rsidRDefault="00AC006A" w:rsidP="000C48AB">
      <w:pPr>
        <w:tabs>
          <w:tab w:val="left" w:pos="2985"/>
        </w:tabs>
        <w:rPr>
          <w:sz w:val="36"/>
          <w:szCs w:val="36"/>
        </w:rPr>
      </w:pPr>
      <w:r w:rsidRPr="00AC006A">
        <w:rPr>
          <w:noProof/>
        </w:rPr>
        <w:lastRenderedPageBreak/>
        <w:drawing>
          <wp:inline distT="0" distB="0" distL="0" distR="0" wp14:anchorId="077193F9" wp14:editId="4DBA6D8C">
            <wp:extent cx="1962150" cy="37236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937" r="17804"/>
                    <a:stretch/>
                  </pic:blipFill>
                  <pic:spPr bwMode="auto">
                    <a:xfrm>
                      <a:off x="0" y="0"/>
                      <a:ext cx="1966249" cy="3731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0421">
        <w:rPr>
          <w:sz w:val="36"/>
          <w:szCs w:val="36"/>
        </w:rPr>
        <w:t xml:space="preserve"> </w:t>
      </w:r>
      <w:r w:rsidR="00A86F45" w:rsidRPr="00A86F45">
        <w:rPr>
          <w:noProof/>
        </w:rPr>
        <w:drawing>
          <wp:inline distT="0" distB="0" distL="0" distR="0" wp14:anchorId="5C557778" wp14:editId="55D5293C">
            <wp:extent cx="3867150" cy="28670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C1EE" w14:textId="3D61CD97" w:rsidR="002624A2" w:rsidRDefault="002624A2" w:rsidP="000C48AB">
      <w:pPr>
        <w:tabs>
          <w:tab w:val="left" w:pos="2985"/>
        </w:tabs>
        <w:rPr>
          <w:sz w:val="36"/>
          <w:szCs w:val="36"/>
        </w:rPr>
      </w:pPr>
    </w:p>
    <w:p w14:paraId="4E534432" w14:textId="04BEC40D" w:rsidR="006B7922" w:rsidRDefault="006B7922" w:rsidP="000C48AB">
      <w:pPr>
        <w:tabs>
          <w:tab w:val="left" w:pos="2985"/>
        </w:tabs>
        <w:rPr>
          <w:sz w:val="36"/>
          <w:szCs w:val="36"/>
        </w:rPr>
      </w:pPr>
    </w:p>
    <w:p w14:paraId="2573C8E4" w14:textId="7B4EDEDE" w:rsidR="00573FF0" w:rsidRDefault="00101245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2CC45F7" wp14:editId="1A964F9C">
            <wp:simplePos x="0" y="0"/>
            <wp:positionH relativeFrom="margin">
              <wp:align>right</wp:align>
            </wp:positionH>
            <wp:positionV relativeFrom="paragraph">
              <wp:posOffset>447675</wp:posOffset>
            </wp:positionV>
            <wp:extent cx="3257550" cy="1943100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3FF0">
        <w:rPr>
          <w:noProof/>
        </w:rPr>
        <w:drawing>
          <wp:inline distT="0" distB="0" distL="0" distR="0" wp14:anchorId="5796373D" wp14:editId="41C842AA">
            <wp:extent cx="3257550" cy="31146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2839" cy="312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F45">
        <w:rPr>
          <w:sz w:val="36"/>
          <w:szCs w:val="36"/>
        </w:rPr>
        <w:t xml:space="preserve"> </w:t>
      </w:r>
    </w:p>
    <w:p w14:paraId="0F65F92D" w14:textId="5614F7C2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7D71A118" w14:textId="0B3E0AD6" w:rsidR="00573FF0" w:rsidRDefault="00573FF0" w:rsidP="000C48AB">
      <w:pPr>
        <w:tabs>
          <w:tab w:val="left" w:pos="2985"/>
        </w:tabs>
        <w:rPr>
          <w:sz w:val="36"/>
          <w:szCs w:val="36"/>
        </w:rPr>
      </w:pPr>
    </w:p>
    <w:p w14:paraId="5E80A64C" w14:textId="77777777" w:rsidR="00101245" w:rsidRDefault="00101245" w:rsidP="000C48AB">
      <w:pPr>
        <w:tabs>
          <w:tab w:val="left" w:pos="2985"/>
        </w:tabs>
        <w:rPr>
          <w:sz w:val="36"/>
          <w:szCs w:val="36"/>
        </w:rPr>
      </w:pPr>
    </w:p>
    <w:p w14:paraId="2B998E16" w14:textId="7C658A89" w:rsidR="006B7922" w:rsidRDefault="006B7922" w:rsidP="000C48AB">
      <w:pPr>
        <w:tabs>
          <w:tab w:val="left" w:pos="2985"/>
        </w:tabs>
        <w:rPr>
          <w:sz w:val="36"/>
          <w:szCs w:val="36"/>
        </w:rPr>
      </w:pPr>
      <w:proofErr w:type="spellStart"/>
      <w:r>
        <w:rPr>
          <w:sz w:val="36"/>
          <w:szCs w:val="36"/>
        </w:rPr>
        <w:t>Meddwl</w:t>
      </w:r>
      <w:proofErr w:type="spellEnd"/>
      <w:r>
        <w:rPr>
          <w:sz w:val="36"/>
          <w:szCs w:val="36"/>
        </w:rPr>
        <w:t xml:space="preserve"> school</w:t>
      </w:r>
    </w:p>
    <w:p w14:paraId="79BF3251" w14:textId="5656CB2D" w:rsidR="00AC006A" w:rsidRDefault="00AC006A" w:rsidP="000C48AB">
      <w:pPr>
        <w:tabs>
          <w:tab w:val="left" w:pos="2985"/>
        </w:tabs>
        <w:rPr>
          <w:sz w:val="36"/>
          <w:szCs w:val="36"/>
        </w:rPr>
      </w:pPr>
    </w:p>
    <w:p w14:paraId="5ABD6160" w14:textId="60C0C2BA" w:rsidR="00AC006A" w:rsidRDefault="006B7922" w:rsidP="000C48AB">
      <w:pPr>
        <w:tabs>
          <w:tab w:val="left" w:pos="2985"/>
        </w:tabs>
        <w:rPr>
          <w:sz w:val="36"/>
          <w:szCs w:val="36"/>
        </w:rPr>
      </w:pPr>
      <w:r w:rsidRPr="006B7922">
        <w:rPr>
          <w:noProof/>
        </w:rPr>
        <w:drawing>
          <wp:inline distT="0" distB="0" distL="0" distR="0" wp14:anchorId="7E21085F" wp14:editId="708FAB84">
            <wp:extent cx="1933319" cy="36283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0850" t="1575" r="18105" b="-1575"/>
                    <a:stretch/>
                  </pic:blipFill>
                  <pic:spPr bwMode="auto">
                    <a:xfrm>
                      <a:off x="0" y="0"/>
                      <a:ext cx="1935230" cy="3631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74B5">
        <w:rPr>
          <w:sz w:val="36"/>
          <w:szCs w:val="36"/>
        </w:rPr>
        <w:t xml:space="preserve"> </w:t>
      </w:r>
      <w:r w:rsidR="001374B5">
        <w:rPr>
          <w:noProof/>
        </w:rPr>
        <w:drawing>
          <wp:inline distT="0" distB="0" distL="0" distR="0" wp14:anchorId="3CAEFD6D" wp14:editId="203D1165">
            <wp:extent cx="4314825" cy="34480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3D73" w14:textId="0A71437E" w:rsidR="001374B5" w:rsidRDefault="001374B5" w:rsidP="000C48AB">
      <w:pPr>
        <w:tabs>
          <w:tab w:val="left" w:pos="2985"/>
        </w:tabs>
        <w:rPr>
          <w:sz w:val="36"/>
          <w:szCs w:val="36"/>
        </w:rPr>
      </w:pPr>
    </w:p>
    <w:p w14:paraId="3636DCAA" w14:textId="5D96A2D5" w:rsidR="001374B5" w:rsidRDefault="00E44867" w:rsidP="000C48AB">
      <w:pPr>
        <w:tabs>
          <w:tab w:val="left" w:pos="2985"/>
        </w:tabs>
        <w:rPr>
          <w:sz w:val="36"/>
          <w:szCs w:val="36"/>
        </w:rPr>
      </w:pPr>
      <w:r w:rsidRPr="00E44867">
        <w:rPr>
          <w:noProof/>
        </w:rPr>
        <w:drawing>
          <wp:inline distT="0" distB="0" distL="0" distR="0" wp14:anchorId="48EE9DE0" wp14:editId="182F27A7">
            <wp:extent cx="3892206" cy="26003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5841" cy="260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 w:rsidR="0021713F">
        <w:rPr>
          <w:noProof/>
        </w:rPr>
        <w:drawing>
          <wp:inline distT="0" distB="0" distL="0" distR="0" wp14:anchorId="76F1BF95" wp14:editId="3676188D">
            <wp:extent cx="2524125" cy="198273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6520" cy="19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41DD" w14:textId="6B989DDB" w:rsidR="001374B5" w:rsidRDefault="001374B5" w:rsidP="000C48AB">
      <w:pPr>
        <w:tabs>
          <w:tab w:val="left" w:pos="2985"/>
        </w:tabs>
        <w:rPr>
          <w:sz w:val="36"/>
          <w:szCs w:val="36"/>
        </w:rPr>
      </w:pPr>
    </w:p>
    <w:p w14:paraId="58ECC315" w14:textId="6C824339" w:rsidR="0021713F" w:rsidRDefault="0021713F" w:rsidP="000C48AB">
      <w:pPr>
        <w:tabs>
          <w:tab w:val="left" w:pos="2985"/>
        </w:tabs>
        <w:rPr>
          <w:sz w:val="36"/>
          <w:szCs w:val="36"/>
        </w:rPr>
      </w:pPr>
    </w:p>
    <w:p w14:paraId="5C59D492" w14:textId="7D3CD068" w:rsidR="0021713F" w:rsidRDefault="0021713F" w:rsidP="000C48AB">
      <w:pPr>
        <w:tabs>
          <w:tab w:val="left" w:pos="2985"/>
        </w:tabs>
        <w:rPr>
          <w:sz w:val="36"/>
          <w:szCs w:val="36"/>
        </w:rPr>
      </w:pPr>
    </w:p>
    <w:p w14:paraId="21143126" w14:textId="1EAE52F4" w:rsidR="0021713F" w:rsidRDefault="0021713F" w:rsidP="000C48AB">
      <w:pPr>
        <w:tabs>
          <w:tab w:val="left" w:pos="2985"/>
        </w:tabs>
        <w:rPr>
          <w:sz w:val="36"/>
          <w:szCs w:val="36"/>
        </w:rPr>
      </w:pPr>
    </w:p>
    <w:p w14:paraId="20B10D72" w14:textId="435D87BC" w:rsidR="0021713F" w:rsidRDefault="0021713F" w:rsidP="000C48AB">
      <w:pPr>
        <w:tabs>
          <w:tab w:val="left" w:pos="2985"/>
        </w:tabs>
        <w:rPr>
          <w:sz w:val="36"/>
          <w:szCs w:val="36"/>
        </w:rPr>
      </w:pPr>
    </w:p>
    <w:p w14:paraId="762D0F69" w14:textId="77777777" w:rsidR="0021713F" w:rsidRDefault="0021713F" w:rsidP="000C48AB">
      <w:pPr>
        <w:tabs>
          <w:tab w:val="left" w:pos="2985"/>
        </w:tabs>
        <w:rPr>
          <w:sz w:val="36"/>
          <w:szCs w:val="36"/>
        </w:rPr>
      </w:pPr>
    </w:p>
    <w:p w14:paraId="59676A7C" w14:textId="3F4B50AA" w:rsidR="006B7922" w:rsidRDefault="006B7922" w:rsidP="000C48AB">
      <w:pPr>
        <w:tabs>
          <w:tab w:val="left" w:pos="2985"/>
        </w:tabs>
        <w:rPr>
          <w:sz w:val="36"/>
          <w:szCs w:val="36"/>
        </w:rPr>
      </w:pPr>
    </w:p>
    <w:p w14:paraId="47624F97" w14:textId="6346F1A8" w:rsidR="006B7922" w:rsidRDefault="00B05120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Picking out positive</w:t>
      </w:r>
    </w:p>
    <w:p w14:paraId="33B1AC39" w14:textId="4228D9A7" w:rsidR="00B05120" w:rsidRDefault="00B05120" w:rsidP="000C48AB">
      <w:pPr>
        <w:tabs>
          <w:tab w:val="left" w:pos="2985"/>
        </w:tabs>
        <w:rPr>
          <w:sz w:val="36"/>
          <w:szCs w:val="36"/>
        </w:rPr>
      </w:pPr>
    </w:p>
    <w:p w14:paraId="3432B86E" w14:textId="630264FE" w:rsidR="00B05120" w:rsidRDefault="00B05120" w:rsidP="000C48AB">
      <w:pPr>
        <w:tabs>
          <w:tab w:val="left" w:pos="2985"/>
        </w:tabs>
        <w:rPr>
          <w:sz w:val="36"/>
          <w:szCs w:val="36"/>
        </w:rPr>
      </w:pPr>
      <w:r w:rsidRPr="00B05120">
        <w:rPr>
          <w:noProof/>
        </w:rPr>
        <w:drawing>
          <wp:inline distT="0" distB="0" distL="0" distR="0" wp14:anchorId="13FC172F" wp14:editId="06FBFCFF">
            <wp:extent cx="1866900" cy="3591253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432" r="20031" b="8333"/>
                    <a:stretch/>
                  </pic:blipFill>
                  <pic:spPr bwMode="auto">
                    <a:xfrm>
                      <a:off x="0" y="0"/>
                      <a:ext cx="1879937" cy="3616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01F0">
        <w:rPr>
          <w:noProof/>
        </w:rPr>
        <w:drawing>
          <wp:inline distT="0" distB="0" distL="0" distR="0" wp14:anchorId="6DE94501" wp14:editId="527F18D9">
            <wp:extent cx="4343400" cy="2740399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1342" cy="27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920A" w14:textId="06F7782E" w:rsidR="003E5F7D" w:rsidRDefault="003E5F7D" w:rsidP="000C48AB">
      <w:pPr>
        <w:tabs>
          <w:tab w:val="left" w:pos="2985"/>
        </w:tabs>
        <w:rPr>
          <w:sz w:val="36"/>
          <w:szCs w:val="36"/>
        </w:rPr>
      </w:pPr>
    </w:p>
    <w:p w14:paraId="5ECA338F" w14:textId="4313616D" w:rsidR="008601F0" w:rsidRDefault="00D06EFA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078978C9" wp14:editId="4701076D">
            <wp:extent cx="3649279" cy="1981200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4374" cy="198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6CA">
        <w:rPr>
          <w:noProof/>
        </w:rPr>
        <w:drawing>
          <wp:inline distT="0" distB="0" distL="0" distR="0" wp14:anchorId="598D5FEC" wp14:editId="5AE7F8AC">
            <wp:extent cx="3000375" cy="2417480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01946" cy="241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6FA4" w14:textId="103BD2C7" w:rsidR="008601F0" w:rsidRDefault="008601F0" w:rsidP="000C48AB">
      <w:pPr>
        <w:tabs>
          <w:tab w:val="left" w:pos="2985"/>
        </w:tabs>
        <w:rPr>
          <w:sz w:val="36"/>
          <w:szCs w:val="36"/>
        </w:rPr>
      </w:pPr>
    </w:p>
    <w:p w14:paraId="6211CC2C" w14:textId="5FD29072" w:rsidR="002F16CA" w:rsidRDefault="002F16CA" w:rsidP="000C48AB">
      <w:pPr>
        <w:tabs>
          <w:tab w:val="left" w:pos="2985"/>
        </w:tabs>
        <w:rPr>
          <w:sz w:val="36"/>
          <w:szCs w:val="36"/>
        </w:rPr>
      </w:pPr>
    </w:p>
    <w:p w14:paraId="2BFC44CD" w14:textId="07E828B8" w:rsidR="002F16CA" w:rsidRDefault="002F16CA" w:rsidP="000C48AB">
      <w:pPr>
        <w:tabs>
          <w:tab w:val="left" w:pos="2985"/>
        </w:tabs>
        <w:rPr>
          <w:sz w:val="36"/>
          <w:szCs w:val="36"/>
        </w:rPr>
      </w:pPr>
    </w:p>
    <w:p w14:paraId="706ECFD1" w14:textId="66276EDF" w:rsidR="002F16CA" w:rsidRDefault="002F16CA" w:rsidP="000C48AB">
      <w:pPr>
        <w:tabs>
          <w:tab w:val="left" w:pos="2985"/>
        </w:tabs>
        <w:rPr>
          <w:sz w:val="36"/>
          <w:szCs w:val="36"/>
        </w:rPr>
      </w:pPr>
    </w:p>
    <w:p w14:paraId="11D55B39" w14:textId="41195700" w:rsidR="002F16CA" w:rsidRDefault="002F16CA" w:rsidP="000C48AB">
      <w:pPr>
        <w:tabs>
          <w:tab w:val="left" w:pos="2985"/>
        </w:tabs>
        <w:rPr>
          <w:sz w:val="36"/>
          <w:szCs w:val="36"/>
        </w:rPr>
      </w:pPr>
    </w:p>
    <w:p w14:paraId="042B64CF" w14:textId="77777777" w:rsidR="002F16CA" w:rsidRDefault="002F16CA" w:rsidP="000C48AB">
      <w:pPr>
        <w:tabs>
          <w:tab w:val="left" w:pos="2985"/>
        </w:tabs>
        <w:rPr>
          <w:sz w:val="36"/>
          <w:szCs w:val="36"/>
        </w:rPr>
      </w:pPr>
    </w:p>
    <w:p w14:paraId="4521BCF6" w14:textId="7C3ABBD4" w:rsidR="003E5F7D" w:rsidRDefault="003E5F7D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Deighton</w:t>
      </w:r>
    </w:p>
    <w:p w14:paraId="7444A89A" w14:textId="09050E11" w:rsidR="003E5F7D" w:rsidRDefault="003E5F7D" w:rsidP="000C48AB">
      <w:pPr>
        <w:tabs>
          <w:tab w:val="left" w:pos="2985"/>
        </w:tabs>
        <w:rPr>
          <w:sz w:val="36"/>
          <w:szCs w:val="36"/>
        </w:rPr>
      </w:pPr>
    </w:p>
    <w:p w14:paraId="21F947DE" w14:textId="20A7B2BB" w:rsidR="003E5F7D" w:rsidRDefault="003E5F7D" w:rsidP="000C48AB">
      <w:pPr>
        <w:tabs>
          <w:tab w:val="left" w:pos="2985"/>
        </w:tabs>
        <w:rPr>
          <w:sz w:val="36"/>
          <w:szCs w:val="36"/>
        </w:rPr>
      </w:pPr>
      <w:r w:rsidRPr="003E5F7D">
        <w:rPr>
          <w:noProof/>
        </w:rPr>
        <w:drawing>
          <wp:inline distT="0" distB="0" distL="0" distR="0" wp14:anchorId="2F7684A6" wp14:editId="21FDF2E6">
            <wp:extent cx="1724025" cy="3251199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984" r="20312"/>
                    <a:stretch/>
                  </pic:blipFill>
                  <pic:spPr bwMode="auto">
                    <a:xfrm>
                      <a:off x="0" y="0"/>
                      <a:ext cx="1726551" cy="325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2C01">
        <w:rPr>
          <w:sz w:val="36"/>
          <w:szCs w:val="36"/>
        </w:rPr>
        <w:t xml:space="preserve"> </w:t>
      </w:r>
      <w:r w:rsidR="00A32C01">
        <w:rPr>
          <w:noProof/>
        </w:rPr>
        <w:drawing>
          <wp:inline distT="0" distB="0" distL="0" distR="0" wp14:anchorId="08B48D23" wp14:editId="4120C162">
            <wp:extent cx="5072471" cy="27146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77628" cy="27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7983" w14:textId="4CAE9459" w:rsidR="00A32C01" w:rsidRDefault="00C7450D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10E3C695" wp14:editId="0D460917">
            <wp:extent cx="4257675" cy="34385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EB2E" w14:textId="59B41D2D" w:rsidR="00C7450D" w:rsidRDefault="00C7450D" w:rsidP="000C48AB">
      <w:pPr>
        <w:tabs>
          <w:tab w:val="left" w:pos="2985"/>
        </w:tabs>
        <w:rPr>
          <w:sz w:val="36"/>
          <w:szCs w:val="36"/>
        </w:rPr>
      </w:pPr>
    </w:p>
    <w:p w14:paraId="6DD01C8A" w14:textId="63E3C820" w:rsidR="00C7450D" w:rsidRDefault="00C7450D" w:rsidP="000C48AB">
      <w:pPr>
        <w:tabs>
          <w:tab w:val="left" w:pos="2985"/>
        </w:tabs>
        <w:rPr>
          <w:sz w:val="36"/>
          <w:szCs w:val="36"/>
        </w:rPr>
      </w:pPr>
    </w:p>
    <w:p w14:paraId="34816657" w14:textId="77777777" w:rsidR="00C7450D" w:rsidRDefault="00C7450D" w:rsidP="000C48AB">
      <w:pPr>
        <w:tabs>
          <w:tab w:val="left" w:pos="2985"/>
        </w:tabs>
        <w:rPr>
          <w:sz w:val="36"/>
          <w:szCs w:val="36"/>
        </w:rPr>
      </w:pPr>
    </w:p>
    <w:p w14:paraId="373D92F5" w14:textId="0D02EFF1" w:rsidR="003E5F7D" w:rsidRDefault="003E5F7D" w:rsidP="000C48AB">
      <w:pPr>
        <w:tabs>
          <w:tab w:val="left" w:pos="2985"/>
        </w:tabs>
        <w:rPr>
          <w:sz w:val="36"/>
          <w:szCs w:val="36"/>
        </w:rPr>
      </w:pPr>
    </w:p>
    <w:p w14:paraId="44BBAC45" w14:textId="4AC0BA19" w:rsidR="003E5F7D" w:rsidRDefault="00091A08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>Buddies</w:t>
      </w:r>
    </w:p>
    <w:p w14:paraId="5EB03782" w14:textId="7EEAB9A5" w:rsidR="00091A08" w:rsidRDefault="00091A08" w:rsidP="000C48AB">
      <w:pPr>
        <w:tabs>
          <w:tab w:val="left" w:pos="2985"/>
        </w:tabs>
        <w:rPr>
          <w:sz w:val="36"/>
          <w:szCs w:val="36"/>
        </w:rPr>
      </w:pPr>
      <w:r w:rsidRPr="00091A08">
        <w:rPr>
          <w:noProof/>
        </w:rPr>
        <w:lastRenderedPageBreak/>
        <w:drawing>
          <wp:inline distT="0" distB="0" distL="0" distR="0" wp14:anchorId="22244ABE" wp14:editId="6DA0EE88">
            <wp:extent cx="1695329" cy="3409315"/>
            <wp:effectExtent l="0" t="0" r="63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0058" r="23641"/>
                    <a:stretch/>
                  </pic:blipFill>
                  <pic:spPr bwMode="auto">
                    <a:xfrm>
                      <a:off x="0" y="0"/>
                      <a:ext cx="1697855" cy="341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450D">
        <w:rPr>
          <w:sz w:val="36"/>
          <w:szCs w:val="36"/>
        </w:rPr>
        <w:t xml:space="preserve"> </w:t>
      </w:r>
      <w:r w:rsidR="003B2553">
        <w:rPr>
          <w:sz w:val="36"/>
          <w:szCs w:val="36"/>
        </w:rPr>
        <w:t xml:space="preserve"> </w:t>
      </w:r>
      <w:r w:rsidR="003B2553">
        <w:rPr>
          <w:noProof/>
        </w:rPr>
        <w:drawing>
          <wp:inline distT="0" distB="0" distL="0" distR="0" wp14:anchorId="07A22BD2" wp14:editId="7377C212">
            <wp:extent cx="3971925" cy="32861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F1B2" w14:textId="3CE9E60E" w:rsidR="003B2553" w:rsidRDefault="00426A83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0B47E44D" wp14:editId="600E2753">
            <wp:extent cx="3876675" cy="31337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7A54" w14:textId="4300E126" w:rsidR="00426A83" w:rsidRDefault="00426A83" w:rsidP="000C48AB">
      <w:pPr>
        <w:tabs>
          <w:tab w:val="left" w:pos="2985"/>
        </w:tabs>
        <w:rPr>
          <w:sz w:val="36"/>
          <w:szCs w:val="36"/>
        </w:rPr>
      </w:pPr>
    </w:p>
    <w:p w14:paraId="13CA59BB" w14:textId="54E11620" w:rsidR="00426A83" w:rsidRDefault="00426A83" w:rsidP="000C48AB">
      <w:pPr>
        <w:tabs>
          <w:tab w:val="left" w:pos="2985"/>
        </w:tabs>
        <w:rPr>
          <w:sz w:val="36"/>
          <w:szCs w:val="36"/>
        </w:rPr>
      </w:pPr>
    </w:p>
    <w:p w14:paraId="5A1AB67F" w14:textId="4DD7FD0E" w:rsidR="00426A83" w:rsidRDefault="00426A83" w:rsidP="000C48AB">
      <w:pPr>
        <w:tabs>
          <w:tab w:val="left" w:pos="2985"/>
        </w:tabs>
        <w:rPr>
          <w:sz w:val="36"/>
          <w:szCs w:val="36"/>
        </w:rPr>
      </w:pPr>
    </w:p>
    <w:p w14:paraId="7213D088" w14:textId="7D33F86C" w:rsidR="00426A83" w:rsidRDefault="00426A83" w:rsidP="000C48AB">
      <w:pPr>
        <w:tabs>
          <w:tab w:val="left" w:pos="2985"/>
        </w:tabs>
        <w:rPr>
          <w:sz w:val="36"/>
          <w:szCs w:val="36"/>
        </w:rPr>
      </w:pPr>
    </w:p>
    <w:p w14:paraId="4DCE53B9" w14:textId="7F6ED039" w:rsidR="00426A83" w:rsidRDefault="00426A83" w:rsidP="000C48AB">
      <w:pPr>
        <w:tabs>
          <w:tab w:val="left" w:pos="2985"/>
        </w:tabs>
        <w:rPr>
          <w:sz w:val="36"/>
          <w:szCs w:val="36"/>
        </w:rPr>
      </w:pPr>
    </w:p>
    <w:p w14:paraId="593709C0" w14:textId="77777777" w:rsidR="00426A83" w:rsidRDefault="00426A83" w:rsidP="000C48AB">
      <w:pPr>
        <w:tabs>
          <w:tab w:val="left" w:pos="2985"/>
        </w:tabs>
        <w:rPr>
          <w:sz w:val="36"/>
          <w:szCs w:val="36"/>
        </w:rPr>
      </w:pPr>
    </w:p>
    <w:p w14:paraId="5C03D826" w14:textId="72D89E64" w:rsidR="00091A08" w:rsidRDefault="00091A08" w:rsidP="000C48AB">
      <w:pPr>
        <w:tabs>
          <w:tab w:val="left" w:pos="2985"/>
        </w:tabs>
        <w:rPr>
          <w:sz w:val="36"/>
          <w:szCs w:val="36"/>
        </w:rPr>
      </w:pPr>
    </w:p>
    <w:p w14:paraId="7B41635A" w14:textId="628003DF" w:rsidR="00091A08" w:rsidRDefault="00C87F2D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Outdoor </w:t>
      </w:r>
    </w:p>
    <w:p w14:paraId="64217E2A" w14:textId="21B946B0" w:rsidR="00C87F2D" w:rsidRDefault="00C87F2D" w:rsidP="000C48AB">
      <w:pPr>
        <w:tabs>
          <w:tab w:val="left" w:pos="2985"/>
        </w:tabs>
        <w:rPr>
          <w:sz w:val="36"/>
          <w:szCs w:val="36"/>
        </w:rPr>
      </w:pPr>
      <w:r w:rsidRPr="00C87F2D">
        <w:rPr>
          <w:noProof/>
        </w:rPr>
        <w:drawing>
          <wp:inline distT="0" distB="0" distL="0" distR="0" wp14:anchorId="547719B8" wp14:editId="4D668ABE">
            <wp:extent cx="1666240" cy="32861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0833" r="23805" b="3320"/>
                    <a:stretch/>
                  </pic:blipFill>
                  <pic:spPr bwMode="auto">
                    <a:xfrm>
                      <a:off x="0" y="0"/>
                      <a:ext cx="1668653" cy="3290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6A83">
        <w:rPr>
          <w:sz w:val="36"/>
          <w:szCs w:val="36"/>
        </w:rPr>
        <w:t xml:space="preserve"> </w:t>
      </w:r>
      <w:r w:rsidR="004C5235" w:rsidRPr="004C5235">
        <w:rPr>
          <w:noProof/>
        </w:rPr>
        <w:drawing>
          <wp:inline distT="0" distB="0" distL="0" distR="0" wp14:anchorId="0B78F51F" wp14:editId="3A4C71DF">
            <wp:extent cx="4124325" cy="1978148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27599" cy="197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9D23" w14:textId="7AFE702B" w:rsidR="004C5235" w:rsidRDefault="003E4DE9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75094B91" wp14:editId="1BFE3167">
            <wp:extent cx="3983691" cy="225742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302" cy="225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>
        <w:rPr>
          <w:noProof/>
        </w:rPr>
        <w:drawing>
          <wp:inline distT="0" distB="0" distL="0" distR="0" wp14:anchorId="0E220E1F" wp14:editId="64B1A864">
            <wp:extent cx="2771775" cy="2259456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74408" cy="226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7994" w14:textId="13E762ED" w:rsidR="00C87F2D" w:rsidRDefault="00C87F2D" w:rsidP="000C48AB">
      <w:pPr>
        <w:tabs>
          <w:tab w:val="left" w:pos="2985"/>
        </w:tabs>
        <w:rPr>
          <w:sz w:val="36"/>
          <w:szCs w:val="36"/>
        </w:rPr>
      </w:pPr>
    </w:p>
    <w:p w14:paraId="2ECAD014" w14:textId="0E95FA1E" w:rsidR="00C87F2D" w:rsidRDefault="00C87F2D" w:rsidP="000C48AB">
      <w:pPr>
        <w:tabs>
          <w:tab w:val="left" w:pos="2985"/>
        </w:tabs>
        <w:rPr>
          <w:sz w:val="36"/>
          <w:szCs w:val="36"/>
        </w:rPr>
      </w:pPr>
    </w:p>
    <w:p w14:paraId="2AA9190E" w14:textId="343304DB" w:rsidR="003E4DE9" w:rsidRDefault="003E4DE9" w:rsidP="000C48AB">
      <w:pPr>
        <w:tabs>
          <w:tab w:val="left" w:pos="2985"/>
        </w:tabs>
        <w:rPr>
          <w:sz w:val="36"/>
          <w:szCs w:val="36"/>
        </w:rPr>
      </w:pPr>
    </w:p>
    <w:p w14:paraId="244E0613" w14:textId="604BC970" w:rsidR="003E4DE9" w:rsidRDefault="003E4DE9" w:rsidP="000C48AB">
      <w:pPr>
        <w:tabs>
          <w:tab w:val="left" w:pos="2985"/>
        </w:tabs>
        <w:rPr>
          <w:sz w:val="36"/>
          <w:szCs w:val="36"/>
        </w:rPr>
      </w:pPr>
    </w:p>
    <w:p w14:paraId="567BB2EA" w14:textId="628BA40E" w:rsidR="003E4DE9" w:rsidRDefault="003E4DE9" w:rsidP="000C48AB">
      <w:pPr>
        <w:tabs>
          <w:tab w:val="left" w:pos="2985"/>
        </w:tabs>
        <w:rPr>
          <w:sz w:val="36"/>
          <w:szCs w:val="36"/>
        </w:rPr>
      </w:pPr>
    </w:p>
    <w:p w14:paraId="2221A041" w14:textId="7F0D980E" w:rsidR="003E4DE9" w:rsidRDefault="003E4DE9" w:rsidP="000C48AB">
      <w:pPr>
        <w:tabs>
          <w:tab w:val="left" w:pos="2985"/>
        </w:tabs>
        <w:rPr>
          <w:sz w:val="36"/>
          <w:szCs w:val="36"/>
        </w:rPr>
      </w:pPr>
    </w:p>
    <w:p w14:paraId="478F4500" w14:textId="5E56EAD6" w:rsidR="003E4DE9" w:rsidRDefault="003E4DE9" w:rsidP="000C48AB">
      <w:pPr>
        <w:tabs>
          <w:tab w:val="left" w:pos="2985"/>
        </w:tabs>
        <w:rPr>
          <w:sz w:val="36"/>
          <w:szCs w:val="36"/>
        </w:rPr>
      </w:pPr>
    </w:p>
    <w:p w14:paraId="388CC9CD" w14:textId="77777777" w:rsidR="003E4DE9" w:rsidRDefault="003E4DE9" w:rsidP="000C48AB">
      <w:pPr>
        <w:tabs>
          <w:tab w:val="left" w:pos="2985"/>
        </w:tabs>
        <w:rPr>
          <w:sz w:val="36"/>
          <w:szCs w:val="36"/>
        </w:rPr>
      </w:pPr>
    </w:p>
    <w:p w14:paraId="6DF95A7A" w14:textId="1210E76B" w:rsidR="00C87F2D" w:rsidRDefault="00C87F2D" w:rsidP="000C48AB">
      <w:pPr>
        <w:tabs>
          <w:tab w:val="left" w:pos="2985"/>
        </w:tabs>
        <w:rPr>
          <w:sz w:val="36"/>
          <w:szCs w:val="36"/>
        </w:rPr>
      </w:pPr>
    </w:p>
    <w:p w14:paraId="6FA8EC82" w14:textId="03CE0952" w:rsidR="00C87F2D" w:rsidRDefault="00F547F2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 xml:space="preserve">Deighton </w:t>
      </w:r>
    </w:p>
    <w:p w14:paraId="124847E3" w14:textId="6296BA12" w:rsidR="00F547F2" w:rsidRDefault="00F547F2" w:rsidP="000C48AB">
      <w:pPr>
        <w:tabs>
          <w:tab w:val="left" w:pos="2985"/>
        </w:tabs>
        <w:rPr>
          <w:sz w:val="36"/>
          <w:szCs w:val="36"/>
        </w:rPr>
      </w:pPr>
      <w:r w:rsidRPr="00F547F2">
        <w:rPr>
          <w:noProof/>
        </w:rPr>
        <w:lastRenderedPageBreak/>
        <w:drawing>
          <wp:inline distT="0" distB="0" distL="0" distR="0" wp14:anchorId="4C304A5E" wp14:editId="239FB928">
            <wp:extent cx="1838325" cy="33813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9501" t="2639" r="22590" b="3677"/>
                    <a:stretch/>
                  </pic:blipFill>
                  <pic:spPr bwMode="auto">
                    <a:xfrm>
                      <a:off x="0" y="0"/>
                      <a:ext cx="1841399" cy="338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4DE9">
        <w:rPr>
          <w:sz w:val="36"/>
          <w:szCs w:val="36"/>
        </w:rPr>
        <w:t xml:space="preserve"> </w:t>
      </w:r>
      <w:r w:rsidR="0075691E">
        <w:rPr>
          <w:sz w:val="36"/>
          <w:szCs w:val="36"/>
        </w:rPr>
        <w:t xml:space="preserve">  </w:t>
      </w:r>
      <w:r w:rsidR="0075691E">
        <w:rPr>
          <w:noProof/>
        </w:rPr>
        <w:drawing>
          <wp:inline distT="0" distB="0" distL="0" distR="0" wp14:anchorId="7088A0E6" wp14:editId="4E670E26">
            <wp:extent cx="3507685" cy="23050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10405" cy="230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1E74" w14:textId="343620C8" w:rsidR="0075691E" w:rsidRDefault="0075691E" w:rsidP="000C48AB">
      <w:pPr>
        <w:tabs>
          <w:tab w:val="left" w:pos="2985"/>
        </w:tabs>
        <w:rPr>
          <w:sz w:val="36"/>
          <w:szCs w:val="36"/>
        </w:rPr>
      </w:pPr>
    </w:p>
    <w:p w14:paraId="1B946DED" w14:textId="1B70FD37" w:rsidR="0075691E" w:rsidRDefault="00DC1C83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55F895E6" wp14:editId="3C9B75FE">
            <wp:extent cx="3876675" cy="34480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 w:rsidR="00D71696">
        <w:rPr>
          <w:noProof/>
        </w:rPr>
        <w:drawing>
          <wp:inline distT="0" distB="0" distL="0" distR="0" wp14:anchorId="58AEEB50" wp14:editId="766C326E">
            <wp:extent cx="2702155" cy="2219325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03550" cy="222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5630" w14:textId="2FD79588" w:rsidR="00F547F2" w:rsidRDefault="00F547F2" w:rsidP="000C48AB">
      <w:pPr>
        <w:tabs>
          <w:tab w:val="left" w:pos="2985"/>
        </w:tabs>
        <w:rPr>
          <w:sz w:val="36"/>
          <w:szCs w:val="36"/>
        </w:rPr>
      </w:pPr>
    </w:p>
    <w:p w14:paraId="7C9047B6" w14:textId="461C11FE" w:rsidR="00D71696" w:rsidRDefault="00D71696" w:rsidP="000C48AB">
      <w:pPr>
        <w:tabs>
          <w:tab w:val="left" w:pos="2985"/>
        </w:tabs>
        <w:rPr>
          <w:sz w:val="36"/>
          <w:szCs w:val="36"/>
        </w:rPr>
      </w:pPr>
    </w:p>
    <w:p w14:paraId="3DEB274C" w14:textId="014F6947" w:rsidR="00D71696" w:rsidRDefault="00D71696" w:rsidP="000C48AB">
      <w:pPr>
        <w:tabs>
          <w:tab w:val="left" w:pos="2985"/>
        </w:tabs>
        <w:rPr>
          <w:sz w:val="36"/>
          <w:szCs w:val="36"/>
        </w:rPr>
      </w:pPr>
    </w:p>
    <w:p w14:paraId="5E867406" w14:textId="77777777" w:rsidR="00D71696" w:rsidRDefault="00D71696" w:rsidP="000C48AB">
      <w:pPr>
        <w:tabs>
          <w:tab w:val="left" w:pos="2985"/>
        </w:tabs>
        <w:rPr>
          <w:sz w:val="36"/>
          <w:szCs w:val="36"/>
        </w:rPr>
      </w:pPr>
    </w:p>
    <w:p w14:paraId="4C12B823" w14:textId="3752F1A4" w:rsidR="00E303D8" w:rsidRDefault="00E303D8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 xml:space="preserve">Buddies </w:t>
      </w:r>
    </w:p>
    <w:p w14:paraId="040CEDC2" w14:textId="476C9444" w:rsidR="00E303D8" w:rsidRDefault="00E303D8" w:rsidP="000C48AB">
      <w:pPr>
        <w:tabs>
          <w:tab w:val="left" w:pos="2985"/>
        </w:tabs>
        <w:rPr>
          <w:sz w:val="36"/>
          <w:szCs w:val="36"/>
        </w:rPr>
      </w:pPr>
      <w:r w:rsidRPr="00E303D8">
        <w:rPr>
          <w:noProof/>
        </w:rPr>
        <w:lastRenderedPageBreak/>
        <w:drawing>
          <wp:inline distT="0" distB="0" distL="0" distR="0" wp14:anchorId="424E4BEB" wp14:editId="64B31D1F">
            <wp:extent cx="2161540" cy="4208416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7844" t="-3395" r="23673" b="3395"/>
                    <a:stretch/>
                  </pic:blipFill>
                  <pic:spPr bwMode="auto">
                    <a:xfrm>
                      <a:off x="0" y="0"/>
                      <a:ext cx="2164620" cy="421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1696">
        <w:rPr>
          <w:sz w:val="36"/>
          <w:szCs w:val="36"/>
        </w:rPr>
        <w:t xml:space="preserve"> </w:t>
      </w:r>
      <w:r w:rsidR="008A0268">
        <w:rPr>
          <w:noProof/>
        </w:rPr>
        <w:drawing>
          <wp:inline distT="0" distB="0" distL="0" distR="0" wp14:anchorId="44A14B7A" wp14:editId="030A9115">
            <wp:extent cx="4349668" cy="288607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52407" cy="288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D30B" w14:textId="082D0B6A" w:rsidR="008A0268" w:rsidRDefault="008A0268" w:rsidP="000C48AB">
      <w:pPr>
        <w:tabs>
          <w:tab w:val="left" w:pos="2985"/>
        </w:tabs>
        <w:rPr>
          <w:sz w:val="36"/>
          <w:szCs w:val="36"/>
        </w:rPr>
      </w:pPr>
    </w:p>
    <w:p w14:paraId="431BA0BF" w14:textId="010ED4C4" w:rsidR="008A0268" w:rsidRDefault="00053B31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46CCBDCE" wp14:editId="0AE57FC8">
            <wp:extent cx="3933594" cy="20669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36513" cy="20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>
        <w:rPr>
          <w:noProof/>
        </w:rPr>
        <w:drawing>
          <wp:inline distT="0" distB="0" distL="0" distR="0" wp14:anchorId="310516FB" wp14:editId="2F62D812">
            <wp:extent cx="2628900" cy="2186412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31577" cy="218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5DEA" w14:textId="77777777" w:rsidR="00053B31" w:rsidRDefault="00053B31" w:rsidP="000C48AB">
      <w:pPr>
        <w:tabs>
          <w:tab w:val="left" w:pos="2985"/>
        </w:tabs>
        <w:rPr>
          <w:sz w:val="36"/>
          <w:szCs w:val="36"/>
        </w:rPr>
      </w:pPr>
    </w:p>
    <w:p w14:paraId="392581B7" w14:textId="77777777" w:rsidR="00053B31" w:rsidRDefault="00053B31" w:rsidP="000C48AB">
      <w:pPr>
        <w:tabs>
          <w:tab w:val="left" w:pos="2985"/>
        </w:tabs>
        <w:rPr>
          <w:sz w:val="36"/>
          <w:szCs w:val="36"/>
        </w:rPr>
      </w:pPr>
    </w:p>
    <w:p w14:paraId="412F8E10" w14:textId="77777777" w:rsidR="00053B31" w:rsidRDefault="00053B31" w:rsidP="000C48AB">
      <w:pPr>
        <w:tabs>
          <w:tab w:val="left" w:pos="2985"/>
        </w:tabs>
        <w:rPr>
          <w:sz w:val="36"/>
          <w:szCs w:val="36"/>
        </w:rPr>
      </w:pPr>
    </w:p>
    <w:p w14:paraId="7124A318" w14:textId="77777777" w:rsidR="00053B31" w:rsidRDefault="00053B31" w:rsidP="000C48AB">
      <w:pPr>
        <w:tabs>
          <w:tab w:val="left" w:pos="2985"/>
        </w:tabs>
        <w:rPr>
          <w:sz w:val="36"/>
          <w:szCs w:val="36"/>
        </w:rPr>
      </w:pPr>
    </w:p>
    <w:p w14:paraId="6313C2D0" w14:textId="77777777" w:rsidR="00053B31" w:rsidRDefault="00053B31" w:rsidP="000C48AB">
      <w:pPr>
        <w:tabs>
          <w:tab w:val="left" w:pos="2985"/>
        </w:tabs>
        <w:rPr>
          <w:sz w:val="36"/>
          <w:szCs w:val="36"/>
        </w:rPr>
      </w:pPr>
    </w:p>
    <w:p w14:paraId="21BAC269" w14:textId="77777777" w:rsidR="00053B31" w:rsidRDefault="00053B31" w:rsidP="000C48AB">
      <w:pPr>
        <w:tabs>
          <w:tab w:val="left" w:pos="2985"/>
        </w:tabs>
        <w:rPr>
          <w:sz w:val="36"/>
          <w:szCs w:val="36"/>
        </w:rPr>
      </w:pPr>
    </w:p>
    <w:p w14:paraId="0F702148" w14:textId="08258061" w:rsidR="00E303D8" w:rsidRDefault="00E303D8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>Photo diary</w:t>
      </w:r>
    </w:p>
    <w:p w14:paraId="7DDCCABD" w14:textId="45D17486" w:rsidR="00E303D8" w:rsidRDefault="00E303D8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</w:t>
      </w:r>
    </w:p>
    <w:p w14:paraId="4921B978" w14:textId="4ECCF557" w:rsidR="00E303D8" w:rsidRDefault="00157C31" w:rsidP="000C48AB">
      <w:pPr>
        <w:tabs>
          <w:tab w:val="left" w:pos="2985"/>
        </w:tabs>
        <w:rPr>
          <w:sz w:val="36"/>
          <w:szCs w:val="36"/>
        </w:rPr>
      </w:pPr>
      <w:r w:rsidRPr="00157C31">
        <w:rPr>
          <w:noProof/>
        </w:rPr>
        <w:drawing>
          <wp:inline distT="0" distB="0" distL="0" distR="0" wp14:anchorId="25342FA4" wp14:editId="33714058">
            <wp:extent cx="1751965" cy="3457132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4711" r="25163" b="11015"/>
                    <a:stretch/>
                  </pic:blipFill>
                  <pic:spPr bwMode="auto">
                    <a:xfrm>
                      <a:off x="0" y="0"/>
                      <a:ext cx="1753463" cy="346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2921" w:rsidRPr="00422921">
        <w:rPr>
          <w:noProof/>
        </w:rPr>
        <w:drawing>
          <wp:inline distT="0" distB="0" distL="0" distR="0" wp14:anchorId="46639C4C" wp14:editId="662CD73F">
            <wp:extent cx="1743075" cy="3314065"/>
            <wp:effectExtent l="0" t="0" r="9525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4430" r="14490"/>
                    <a:stretch/>
                  </pic:blipFill>
                  <pic:spPr bwMode="auto">
                    <a:xfrm>
                      <a:off x="0" y="0"/>
                      <a:ext cx="1746964" cy="3321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3B31">
        <w:rPr>
          <w:sz w:val="36"/>
          <w:szCs w:val="36"/>
        </w:rPr>
        <w:t xml:space="preserve"> </w:t>
      </w:r>
      <w:r w:rsidR="00B50EAD">
        <w:rPr>
          <w:noProof/>
        </w:rPr>
        <w:drawing>
          <wp:inline distT="0" distB="0" distL="0" distR="0" wp14:anchorId="1E4308ED" wp14:editId="6C2B28E6">
            <wp:extent cx="3165324" cy="22764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2895" cy="228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F920" w14:textId="688CD797" w:rsidR="00B50EAD" w:rsidRDefault="00DC0132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3E8FB62C" wp14:editId="2A4C916F">
            <wp:extent cx="3438525" cy="33432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AF3E" w14:textId="394AD33D" w:rsidR="00DC0132" w:rsidRDefault="00DC0132" w:rsidP="000C48AB">
      <w:pPr>
        <w:tabs>
          <w:tab w:val="left" w:pos="2985"/>
        </w:tabs>
        <w:rPr>
          <w:sz w:val="36"/>
          <w:szCs w:val="36"/>
        </w:rPr>
      </w:pPr>
    </w:p>
    <w:p w14:paraId="06968C6D" w14:textId="5895ED17" w:rsidR="00DC0132" w:rsidRDefault="00DC0132" w:rsidP="000C48AB">
      <w:pPr>
        <w:tabs>
          <w:tab w:val="left" w:pos="2985"/>
        </w:tabs>
        <w:rPr>
          <w:sz w:val="36"/>
          <w:szCs w:val="36"/>
        </w:rPr>
      </w:pPr>
    </w:p>
    <w:p w14:paraId="0AB56DBD" w14:textId="6D3FB217" w:rsidR="00DC0132" w:rsidRDefault="00DC0132" w:rsidP="000C48AB">
      <w:pPr>
        <w:tabs>
          <w:tab w:val="left" w:pos="2985"/>
        </w:tabs>
        <w:rPr>
          <w:sz w:val="36"/>
          <w:szCs w:val="36"/>
        </w:rPr>
      </w:pPr>
    </w:p>
    <w:p w14:paraId="3D05D274" w14:textId="77777777" w:rsidR="00DC0132" w:rsidRDefault="00DC0132" w:rsidP="000C48AB">
      <w:pPr>
        <w:tabs>
          <w:tab w:val="left" w:pos="2985"/>
        </w:tabs>
        <w:rPr>
          <w:sz w:val="36"/>
          <w:szCs w:val="36"/>
        </w:rPr>
      </w:pPr>
    </w:p>
    <w:p w14:paraId="100B886B" w14:textId="0BCF3EE8" w:rsidR="00157C31" w:rsidRDefault="00157C31" w:rsidP="000C48AB">
      <w:pPr>
        <w:tabs>
          <w:tab w:val="left" w:pos="2985"/>
        </w:tabs>
        <w:rPr>
          <w:sz w:val="36"/>
          <w:szCs w:val="36"/>
        </w:rPr>
      </w:pPr>
    </w:p>
    <w:p w14:paraId="28ACF3B8" w14:textId="5A033355" w:rsidR="00157C31" w:rsidRDefault="00C51464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Add</w:t>
      </w:r>
    </w:p>
    <w:p w14:paraId="7C5FC9C3" w14:textId="651094B6" w:rsidR="00C51464" w:rsidRDefault="00C51464" w:rsidP="000C48AB">
      <w:pPr>
        <w:tabs>
          <w:tab w:val="left" w:pos="2985"/>
        </w:tabs>
        <w:rPr>
          <w:sz w:val="36"/>
          <w:szCs w:val="36"/>
        </w:rPr>
      </w:pPr>
      <w:r w:rsidRPr="00C51464">
        <w:rPr>
          <w:noProof/>
        </w:rPr>
        <w:drawing>
          <wp:inline distT="0" distB="0" distL="0" distR="0" wp14:anchorId="4C14EF2B" wp14:editId="76934ABD">
            <wp:extent cx="2009775" cy="37969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5054" r="25105" b="15208"/>
                    <a:stretch/>
                  </pic:blipFill>
                  <pic:spPr bwMode="auto">
                    <a:xfrm>
                      <a:off x="0" y="0"/>
                      <a:ext cx="2019652" cy="3815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7529" w:rsidRPr="008C7529">
        <w:rPr>
          <w:noProof/>
        </w:rPr>
        <w:drawing>
          <wp:inline distT="0" distB="0" distL="0" distR="0" wp14:anchorId="232E1200" wp14:editId="6EA8EF9F">
            <wp:extent cx="1685925" cy="3543299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6329" r="18988" b="5102"/>
                    <a:stretch/>
                  </pic:blipFill>
                  <pic:spPr bwMode="auto">
                    <a:xfrm>
                      <a:off x="0" y="0"/>
                      <a:ext cx="1686962" cy="354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0132">
        <w:rPr>
          <w:sz w:val="36"/>
          <w:szCs w:val="36"/>
        </w:rPr>
        <w:t xml:space="preserve"> </w:t>
      </w:r>
      <w:r w:rsidR="001159C3">
        <w:rPr>
          <w:noProof/>
        </w:rPr>
        <w:drawing>
          <wp:inline distT="0" distB="0" distL="0" distR="0" wp14:anchorId="79A02786" wp14:editId="50012F65">
            <wp:extent cx="5390064" cy="2247900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21394" cy="22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0021" w14:textId="30810A70" w:rsidR="00D23758" w:rsidRDefault="00D23758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17A3E3B" wp14:editId="29B24B94">
            <wp:extent cx="4038600" cy="34004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EA69" w14:textId="327DF44D" w:rsidR="009041DB" w:rsidRDefault="009041DB" w:rsidP="000C48AB">
      <w:pPr>
        <w:tabs>
          <w:tab w:val="left" w:pos="2985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4486E4C8" wp14:editId="69B07B7A">
            <wp:extent cx="5172075" cy="2831547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76830" cy="28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06EA" w14:textId="77777777" w:rsidR="009041DB" w:rsidRDefault="009041DB" w:rsidP="000C48AB">
      <w:pPr>
        <w:tabs>
          <w:tab w:val="left" w:pos="2985"/>
        </w:tabs>
        <w:rPr>
          <w:sz w:val="36"/>
          <w:szCs w:val="36"/>
        </w:rPr>
      </w:pPr>
    </w:p>
    <w:p w14:paraId="609C0050" w14:textId="77777777" w:rsidR="001159C3" w:rsidRDefault="001159C3" w:rsidP="000C48AB">
      <w:pPr>
        <w:tabs>
          <w:tab w:val="left" w:pos="2985"/>
        </w:tabs>
        <w:rPr>
          <w:sz w:val="36"/>
          <w:szCs w:val="36"/>
        </w:rPr>
      </w:pPr>
    </w:p>
    <w:p w14:paraId="03B0C2BF" w14:textId="29140827" w:rsidR="00422921" w:rsidRDefault="00422921" w:rsidP="000C48AB">
      <w:pPr>
        <w:tabs>
          <w:tab w:val="left" w:pos="2985"/>
        </w:tabs>
        <w:rPr>
          <w:sz w:val="36"/>
          <w:szCs w:val="36"/>
        </w:rPr>
      </w:pPr>
    </w:p>
    <w:p w14:paraId="00897A17" w14:textId="351D877E" w:rsidR="0079393A" w:rsidRDefault="0079393A" w:rsidP="000C48AB">
      <w:pPr>
        <w:tabs>
          <w:tab w:val="left" w:pos="2985"/>
        </w:tabs>
        <w:rPr>
          <w:sz w:val="36"/>
          <w:szCs w:val="36"/>
        </w:rPr>
      </w:pPr>
    </w:p>
    <w:p w14:paraId="48E3BD06" w14:textId="63D762C3" w:rsidR="0079393A" w:rsidRDefault="0079393A" w:rsidP="000C48AB">
      <w:pPr>
        <w:tabs>
          <w:tab w:val="left" w:pos="2985"/>
        </w:tabs>
        <w:rPr>
          <w:sz w:val="36"/>
          <w:szCs w:val="36"/>
        </w:rPr>
      </w:pPr>
    </w:p>
    <w:p w14:paraId="58F4B140" w14:textId="3E40B8FF" w:rsidR="0079393A" w:rsidRDefault="0079393A" w:rsidP="000C48AB">
      <w:pPr>
        <w:tabs>
          <w:tab w:val="left" w:pos="2985"/>
        </w:tabs>
        <w:rPr>
          <w:sz w:val="36"/>
          <w:szCs w:val="36"/>
        </w:rPr>
      </w:pPr>
    </w:p>
    <w:p w14:paraId="5405D2D2" w14:textId="7E75A75D" w:rsidR="0079393A" w:rsidRDefault="0079393A" w:rsidP="000C48AB">
      <w:pPr>
        <w:tabs>
          <w:tab w:val="left" w:pos="2985"/>
        </w:tabs>
        <w:rPr>
          <w:sz w:val="36"/>
          <w:szCs w:val="36"/>
        </w:rPr>
      </w:pPr>
    </w:p>
    <w:p w14:paraId="02A29C44" w14:textId="33518B62" w:rsidR="0079393A" w:rsidRDefault="0079393A" w:rsidP="000C48AB">
      <w:pPr>
        <w:tabs>
          <w:tab w:val="left" w:pos="2985"/>
        </w:tabs>
        <w:rPr>
          <w:sz w:val="36"/>
          <w:szCs w:val="36"/>
        </w:rPr>
      </w:pPr>
    </w:p>
    <w:p w14:paraId="5A5D0EA9" w14:textId="77777777" w:rsidR="0079393A" w:rsidRDefault="0079393A" w:rsidP="000C48AB">
      <w:pPr>
        <w:tabs>
          <w:tab w:val="left" w:pos="2985"/>
        </w:tabs>
        <w:rPr>
          <w:sz w:val="36"/>
          <w:szCs w:val="36"/>
        </w:rPr>
      </w:pPr>
    </w:p>
    <w:p w14:paraId="1C3D680E" w14:textId="0C97406F" w:rsidR="008C7529" w:rsidRDefault="00F9498D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More option </w:t>
      </w:r>
    </w:p>
    <w:p w14:paraId="218F9A5F" w14:textId="77777777" w:rsidR="00F9498D" w:rsidRDefault="00F9498D" w:rsidP="000C48AB">
      <w:pPr>
        <w:tabs>
          <w:tab w:val="left" w:pos="2985"/>
        </w:tabs>
        <w:rPr>
          <w:sz w:val="36"/>
          <w:szCs w:val="36"/>
        </w:rPr>
      </w:pPr>
    </w:p>
    <w:p w14:paraId="2975AA85" w14:textId="06595286" w:rsidR="00C51464" w:rsidRDefault="00F9498D" w:rsidP="000C48AB">
      <w:pPr>
        <w:tabs>
          <w:tab w:val="left" w:pos="2985"/>
        </w:tabs>
        <w:rPr>
          <w:sz w:val="36"/>
          <w:szCs w:val="36"/>
        </w:rPr>
      </w:pPr>
      <w:r w:rsidRPr="00F9498D">
        <w:rPr>
          <w:noProof/>
        </w:rPr>
        <w:drawing>
          <wp:inline distT="0" distB="0" distL="0" distR="0" wp14:anchorId="0FFB3A53" wp14:editId="33F9339B">
            <wp:extent cx="2361943" cy="400939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534" r="18919"/>
                    <a:stretch/>
                  </pic:blipFill>
                  <pic:spPr bwMode="auto">
                    <a:xfrm>
                      <a:off x="0" y="0"/>
                      <a:ext cx="2364874" cy="401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3981">
        <w:rPr>
          <w:sz w:val="36"/>
          <w:szCs w:val="36"/>
        </w:rPr>
        <w:t xml:space="preserve"> </w:t>
      </w:r>
      <w:r w:rsidR="003E3981">
        <w:rPr>
          <w:noProof/>
        </w:rPr>
        <w:drawing>
          <wp:inline distT="0" distB="0" distL="0" distR="0" wp14:anchorId="2BBF8784" wp14:editId="6DBEAC91">
            <wp:extent cx="2962275" cy="32861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8D1A" w14:textId="42C21F7B" w:rsidR="00C51464" w:rsidRDefault="00C51464" w:rsidP="000C48AB">
      <w:pPr>
        <w:tabs>
          <w:tab w:val="left" w:pos="2985"/>
        </w:tabs>
        <w:rPr>
          <w:sz w:val="36"/>
          <w:szCs w:val="36"/>
        </w:rPr>
      </w:pPr>
    </w:p>
    <w:p w14:paraId="2C3E7712" w14:textId="341AA967" w:rsidR="004B57DF" w:rsidRDefault="004B57DF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t>Bibliography</w:t>
      </w:r>
    </w:p>
    <w:p w14:paraId="7DE190CF" w14:textId="34BA0CFE" w:rsidR="004B57DF" w:rsidRDefault="004B57DF" w:rsidP="000C48AB">
      <w:pPr>
        <w:tabs>
          <w:tab w:val="left" w:pos="2985"/>
        </w:tabs>
        <w:rPr>
          <w:sz w:val="36"/>
          <w:szCs w:val="36"/>
        </w:rPr>
      </w:pPr>
      <w:r w:rsidRPr="004B57DF">
        <w:rPr>
          <w:noProof/>
        </w:rPr>
        <w:drawing>
          <wp:inline distT="0" distB="0" distL="0" distR="0" wp14:anchorId="7E01F9DF" wp14:editId="1482DAA0">
            <wp:extent cx="1751965" cy="324680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760" r="12729"/>
                    <a:stretch/>
                  </pic:blipFill>
                  <pic:spPr bwMode="auto">
                    <a:xfrm>
                      <a:off x="0" y="0"/>
                      <a:ext cx="1755431" cy="325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 w:rsidR="004C2F0F" w:rsidRPr="004C2F0F">
        <w:rPr>
          <w:noProof/>
        </w:rPr>
        <w:drawing>
          <wp:inline distT="0" distB="0" distL="0" distR="0" wp14:anchorId="4AF10CBE" wp14:editId="09052FFD">
            <wp:extent cx="1913890" cy="32861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1959" r="15217" b="6221"/>
                    <a:stretch/>
                  </pic:blipFill>
                  <pic:spPr bwMode="auto">
                    <a:xfrm>
                      <a:off x="0" y="0"/>
                      <a:ext cx="1917357" cy="3292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3981">
        <w:rPr>
          <w:sz w:val="36"/>
          <w:szCs w:val="36"/>
        </w:rPr>
        <w:t xml:space="preserve"> </w:t>
      </w:r>
      <w:r w:rsidR="00AF59C9">
        <w:rPr>
          <w:noProof/>
        </w:rPr>
        <w:drawing>
          <wp:inline distT="0" distB="0" distL="0" distR="0" wp14:anchorId="60912E35" wp14:editId="0AB323FF">
            <wp:extent cx="2676921" cy="25908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78961" cy="25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B877" w14:textId="17B78B02" w:rsidR="004C2F0F" w:rsidRDefault="004C2F0F" w:rsidP="000C48AB">
      <w:pPr>
        <w:tabs>
          <w:tab w:val="left" w:pos="298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Organization </w:t>
      </w:r>
    </w:p>
    <w:p w14:paraId="775C7C21" w14:textId="07E9FE6E" w:rsidR="004C2F0F" w:rsidRPr="006D0AD5" w:rsidRDefault="00A57866" w:rsidP="000C48AB">
      <w:pPr>
        <w:tabs>
          <w:tab w:val="left" w:pos="2985"/>
        </w:tabs>
        <w:rPr>
          <w:sz w:val="36"/>
          <w:szCs w:val="36"/>
        </w:rPr>
      </w:pPr>
      <w:r w:rsidRPr="00A57866">
        <w:rPr>
          <w:noProof/>
        </w:rPr>
        <w:drawing>
          <wp:inline distT="0" distB="0" distL="0" distR="0" wp14:anchorId="00195124" wp14:editId="4040D881">
            <wp:extent cx="2552065" cy="4428335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8025" r="17835" b="3514"/>
                    <a:stretch/>
                  </pic:blipFill>
                  <pic:spPr bwMode="auto">
                    <a:xfrm>
                      <a:off x="0" y="0"/>
                      <a:ext cx="2554327" cy="443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59C9">
        <w:rPr>
          <w:sz w:val="36"/>
          <w:szCs w:val="36"/>
        </w:rPr>
        <w:t xml:space="preserve">  </w:t>
      </w:r>
      <w:r w:rsidR="00211FB5">
        <w:rPr>
          <w:noProof/>
        </w:rPr>
        <w:drawing>
          <wp:inline distT="0" distB="0" distL="0" distR="0" wp14:anchorId="36D27F67" wp14:editId="446E6A29">
            <wp:extent cx="3562350" cy="34766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2F0F" w:rsidRPr="006D0AD5" w:rsidSect="00E74B29">
      <w:footerReference w:type="even" r:id="rId81"/>
      <w:footerReference w:type="default" r:id="rId82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8EA110" w14:textId="77777777" w:rsidR="00234B2B" w:rsidRDefault="00234B2B" w:rsidP="00E74B29">
      <w:r>
        <w:separator/>
      </w:r>
    </w:p>
  </w:endnote>
  <w:endnote w:type="continuationSeparator" w:id="0">
    <w:p w14:paraId="252A7EA7" w14:textId="77777777" w:rsidR="00234B2B" w:rsidRDefault="00234B2B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kia Sans">
    <w:altName w:val="Arial Narrow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A33FC56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76443E8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36E4FB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0C644E58" w14:textId="77777777" w:rsidTr="006709F1">
      <w:tc>
        <w:tcPr>
          <w:tcW w:w="1079" w:type="dxa"/>
        </w:tcPr>
        <w:p w14:paraId="58FB52E4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3CA7C946" w14:textId="5504D374" w:rsidR="002D14E4" w:rsidRPr="00874FE7" w:rsidRDefault="002D14E4" w:rsidP="006709F1">
          <w:pPr>
            <w:pStyle w:val="Footer"/>
          </w:pPr>
          <w:proofErr w:type="spellStart"/>
          <w:r>
            <w:t>iValueU</w:t>
          </w:r>
          <w:proofErr w:type="spellEnd"/>
          <w:r>
            <w:t xml:space="preserve"> 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0BE1511C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5DF14802" w14:textId="77777777" w:rsidR="00E74B29" w:rsidRPr="00E74B29" w:rsidRDefault="00E74B29" w:rsidP="006709F1">
          <w:pPr>
            <w:pStyle w:val="Footer"/>
          </w:pPr>
        </w:p>
      </w:tc>
    </w:tr>
  </w:tbl>
  <w:p w14:paraId="7F1E42BB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C1C7F0" w14:textId="77777777" w:rsidR="00234B2B" w:rsidRDefault="00234B2B" w:rsidP="00E74B29">
      <w:r>
        <w:separator/>
      </w:r>
    </w:p>
  </w:footnote>
  <w:footnote w:type="continuationSeparator" w:id="0">
    <w:p w14:paraId="5243CC23" w14:textId="77777777" w:rsidR="00234B2B" w:rsidRDefault="00234B2B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FFFFFFFF"/>
    <w:lvl w:ilvl="0">
      <w:start w:val="1"/>
      <w:numFmt w:val="decimal"/>
      <w:lvlText w:val="%1."/>
      <w:legacy w:legacy="1" w:legacySpace="113" w:legacyIndent="0"/>
      <w:lvlJc w:val="left"/>
      <w:pPr>
        <w:ind w:left="0" w:firstLine="0"/>
      </w:pPr>
    </w:lvl>
    <w:lvl w:ilvl="1">
      <w:start w:val="1"/>
      <w:numFmt w:val="decimal"/>
      <w:lvlText w:val="%1.%2"/>
      <w:legacy w:legacy="1" w:legacySpace="113" w:legacyIndent="0"/>
      <w:lvlJc w:val="left"/>
      <w:pPr>
        <w:ind w:left="0" w:firstLine="0"/>
      </w:pPr>
    </w:lvl>
    <w:lvl w:ilvl="2">
      <w:start w:val="1"/>
      <w:numFmt w:val="decimal"/>
      <w:lvlText w:val="%1.%2.%3"/>
      <w:legacy w:legacy="1" w:legacySpace="113" w:legacyIndent="0"/>
      <w:lvlJc w:val="left"/>
      <w:pPr>
        <w:ind w:left="0" w:firstLine="0"/>
      </w:pPr>
    </w:lvl>
    <w:lvl w:ilvl="3">
      <w:start w:val="1"/>
      <w:numFmt w:val="decimal"/>
      <w:lvlText w:val="%1.%2.%3.%4"/>
      <w:legacy w:legacy="1" w:legacySpace="113" w:legacyIndent="0"/>
      <w:lvlJc w:val="left"/>
      <w:pPr>
        <w:ind w:left="0" w:firstLine="0"/>
      </w:pPr>
    </w:lvl>
    <w:lvl w:ilvl="4">
      <w:start w:val="1"/>
      <w:numFmt w:val="decimal"/>
      <w:lvlText w:val="%1.%2.%3.%4.%5"/>
      <w:legacy w:legacy="1" w:legacySpace="113" w:legacyIndent="0"/>
      <w:lvlJc w:val="left"/>
      <w:pPr>
        <w:ind w:left="0" w:firstLine="0"/>
      </w:pPr>
    </w:lvl>
    <w:lvl w:ilvl="5">
      <w:start w:val="1"/>
      <w:numFmt w:val="decimal"/>
      <w:lvlText w:val="%1.%2.%3.%4.%5.%6"/>
      <w:legacy w:legacy="1" w:legacySpace="113" w:legacyIndent="0"/>
      <w:lvlJc w:val="left"/>
      <w:pPr>
        <w:ind w:left="0" w:firstLine="0"/>
      </w:pPr>
    </w:lvl>
    <w:lvl w:ilvl="6">
      <w:start w:val="1"/>
      <w:numFmt w:val="decimal"/>
      <w:lvlText w:val="%1.%2.%3.%4.%5.%6.%7"/>
      <w:legacy w:legacy="1" w:legacySpace="113" w:legacyIndent="0"/>
      <w:lvlJc w:val="left"/>
      <w:pPr>
        <w:ind w:left="0" w:firstLine="0"/>
      </w:pPr>
    </w:lvl>
    <w:lvl w:ilvl="7">
      <w:start w:val="1"/>
      <w:numFmt w:val="decimal"/>
      <w:lvlText w:val="%1.%2.%3.%4.%5.%6.%7.%8"/>
      <w:legacy w:legacy="1" w:legacySpace="113" w:legacyIndent="0"/>
      <w:lvlJc w:val="left"/>
      <w:pPr>
        <w:ind w:left="0" w:firstLine="0"/>
      </w:pPr>
    </w:lvl>
    <w:lvl w:ilvl="8">
      <w:start w:val="1"/>
      <w:numFmt w:val="decimal"/>
      <w:lvlText w:val="%1.%2.%3.%4.%5.%6.%7.%8.%9"/>
      <w:legacy w:legacy="1" w:legacySpace="113" w:legacyIndent="0"/>
      <w:lvlJc w:val="left"/>
      <w:pPr>
        <w:ind w:left="0" w:firstLine="0"/>
      </w:pPr>
    </w:lvl>
  </w:abstractNum>
  <w:abstractNum w:abstractNumId="1" w15:restartNumberingAfterBreak="0">
    <w:nsid w:val="07C95043"/>
    <w:multiLevelType w:val="multilevel"/>
    <w:tmpl w:val="66820B6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F2526D9"/>
    <w:multiLevelType w:val="hybridMultilevel"/>
    <w:tmpl w:val="083C497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592E9D"/>
    <w:multiLevelType w:val="multilevel"/>
    <w:tmpl w:val="66820B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28BF67DD"/>
    <w:multiLevelType w:val="hybridMultilevel"/>
    <w:tmpl w:val="05FAA3B0"/>
    <w:lvl w:ilvl="0" w:tplc="3872FED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585425"/>
    <w:multiLevelType w:val="hybridMultilevel"/>
    <w:tmpl w:val="B74ECC8E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C91382E"/>
    <w:multiLevelType w:val="hybridMultilevel"/>
    <w:tmpl w:val="98A696A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205BBF"/>
    <w:multiLevelType w:val="hybridMultilevel"/>
    <w:tmpl w:val="F522DA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036713"/>
    <w:multiLevelType w:val="hybridMultilevel"/>
    <w:tmpl w:val="0E5658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231D75"/>
    <w:multiLevelType w:val="hybridMultilevel"/>
    <w:tmpl w:val="0BB45D28"/>
    <w:lvl w:ilvl="0" w:tplc="FD809E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8CB005A"/>
    <w:multiLevelType w:val="hybridMultilevel"/>
    <w:tmpl w:val="F97CA1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E25115"/>
    <w:multiLevelType w:val="hybridMultilevel"/>
    <w:tmpl w:val="B5CE325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15365C"/>
    <w:multiLevelType w:val="hybridMultilevel"/>
    <w:tmpl w:val="13388DC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9"/>
  </w:num>
  <w:num w:numId="3">
    <w:abstractNumId w:val="6"/>
  </w:num>
  <w:num w:numId="4">
    <w:abstractNumId w:val="12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11"/>
  </w:num>
  <w:num w:numId="8">
    <w:abstractNumId w:val="7"/>
  </w:num>
  <w:num w:numId="9">
    <w:abstractNumId w:val="4"/>
  </w:num>
  <w:num w:numId="10">
    <w:abstractNumId w:val="5"/>
  </w:num>
  <w:num w:numId="11">
    <w:abstractNumId w:val="13"/>
  </w:num>
  <w:num w:numId="12">
    <w:abstractNumId w:val="10"/>
  </w:num>
  <w:num w:numId="13">
    <w:abstractNumId w:val="8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14E4"/>
    <w:rsid w:val="00023E48"/>
    <w:rsid w:val="00053B31"/>
    <w:rsid w:val="000662A8"/>
    <w:rsid w:val="00086FA5"/>
    <w:rsid w:val="00091A08"/>
    <w:rsid w:val="0009626C"/>
    <w:rsid w:val="000A780E"/>
    <w:rsid w:val="000C48AB"/>
    <w:rsid w:val="000E4641"/>
    <w:rsid w:val="00101245"/>
    <w:rsid w:val="001159C3"/>
    <w:rsid w:val="0011737E"/>
    <w:rsid w:val="001374B5"/>
    <w:rsid w:val="00151F66"/>
    <w:rsid w:val="00157C31"/>
    <w:rsid w:val="00177F8D"/>
    <w:rsid w:val="00185F4A"/>
    <w:rsid w:val="001B5782"/>
    <w:rsid w:val="00202C4B"/>
    <w:rsid w:val="00204C06"/>
    <w:rsid w:val="00211FB5"/>
    <w:rsid w:val="0021713F"/>
    <w:rsid w:val="00234B2B"/>
    <w:rsid w:val="00245AD8"/>
    <w:rsid w:val="002624A2"/>
    <w:rsid w:val="00287E76"/>
    <w:rsid w:val="002D14E4"/>
    <w:rsid w:val="002D2200"/>
    <w:rsid w:val="002F16CA"/>
    <w:rsid w:val="0032196B"/>
    <w:rsid w:val="003B2553"/>
    <w:rsid w:val="003E3981"/>
    <w:rsid w:val="003E4DE9"/>
    <w:rsid w:val="003E5F7D"/>
    <w:rsid w:val="0040564B"/>
    <w:rsid w:val="00407627"/>
    <w:rsid w:val="00422921"/>
    <w:rsid w:val="00426A83"/>
    <w:rsid w:val="00431787"/>
    <w:rsid w:val="00465ECF"/>
    <w:rsid w:val="0048120C"/>
    <w:rsid w:val="004909D9"/>
    <w:rsid w:val="00497CC3"/>
    <w:rsid w:val="004A230E"/>
    <w:rsid w:val="004B57DF"/>
    <w:rsid w:val="004C2F0F"/>
    <w:rsid w:val="004C5235"/>
    <w:rsid w:val="00521481"/>
    <w:rsid w:val="005422C9"/>
    <w:rsid w:val="005578BD"/>
    <w:rsid w:val="00573FF0"/>
    <w:rsid w:val="006150D0"/>
    <w:rsid w:val="00665110"/>
    <w:rsid w:val="006709F1"/>
    <w:rsid w:val="006B7922"/>
    <w:rsid w:val="006C60E6"/>
    <w:rsid w:val="006D0AD5"/>
    <w:rsid w:val="00733EBF"/>
    <w:rsid w:val="0075691E"/>
    <w:rsid w:val="0079393A"/>
    <w:rsid w:val="007B27D3"/>
    <w:rsid w:val="007C26DB"/>
    <w:rsid w:val="007C427F"/>
    <w:rsid w:val="0080058E"/>
    <w:rsid w:val="00804BF8"/>
    <w:rsid w:val="00837914"/>
    <w:rsid w:val="008601F0"/>
    <w:rsid w:val="00872CE8"/>
    <w:rsid w:val="00874FE7"/>
    <w:rsid w:val="00875AF6"/>
    <w:rsid w:val="008A0268"/>
    <w:rsid w:val="008C7529"/>
    <w:rsid w:val="009041DB"/>
    <w:rsid w:val="00952F7D"/>
    <w:rsid w:val="0095496A"/>
    <w:rsid w:val="0097631B"/>
    <w:rsid w:val="009A38BA"/>
    <w:rsid w:val="009D5FFF"/>
    <w:rsid w:val="00A23404"/>
    <w:rsid w:val="00A32C01"/>
    <w:rsid w:val="00A57866"/>
    <w:rsid w:val="00A61CFD"/>
    <w:rsid w:val="00A86F45"/>
    <w:rsid w:val="00AC006A"/>
    <w:rsid w:val="00AC7ABC"/>
    <w:rsid w:val="00AD7E38"/>
    <w:rsid w:val="00AF59C9"/>
    <w:rsid w:val="00B05120"/>
    <w:rsid w:val="00B14553"/>
    <w:rsid w:val="00B43E11"/>
    <w:rsid w:val="00B50EAD"/>
    <w:rsid w:val="00B96605"/>
    <w:rsid w:val="00BD6221"/>
    <w:rsid w:val="00BD6569"/>
    <w:rsid w:val="00BE524A"/>
    <w:rsid w:val="00C51464"/>
    <w:rsid w:val="00C71738"/>
    <w:rsid w:val="00C7450D"/>
    <w:rsid w:val="00C755AB"/>
    <w:rsid w:val="00C87F2D"/>
    <w:rsid w:val="00CE5987"/>
    <w:rsid w:val="00D06EFA"/>
    <w:rsid w:val="00D219A9"/>
    <w:rsid w:val="00D23758"/>
    <w:rsid w:val="00D43125"/>
    <w:rsid w:val="00D66A3A"/>
    <w:rsid w:val="00D71696"/>
    <w:rsid w:val="00D87153"/>
    <w:rsid w:val="00DC0132"/>
    <w:rsid w:val="00DC1C83"/>
    <w:rsid w:val="00DE2F8A"/>
    <w:rsid w:val="00DF198B"/>
    <w:rsid w:val="00E303D8"/>
    <w:rsid w:val="00E40421"/>
    <w:rsid w:val="00E44867"/>
    <w:rsid w:val="00E677C0"/>
    <w:rsid w:val="00E74B29"/>
    <w:rsid w:val="00E823F8"/>
    <w:rsid w:val="00EA18C2"/>
    <w:rsid w:val="00EB4369"/>
    <w:rsid w:val="00F50791"/>
    <w:rsid w:val="00F547F2"/>
    <w:rsid w:val="00F714E2"/>
    <w:rsid w:val="00F856A3"/>
    <w:rsid w:val="00F9498D"/>
    <w:rsid w:val="00FB2F1A"/>
    <w:rsid w:val="00FF7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D33875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 w:uiPriority="0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1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5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qFormat/>
    <w:rsid w:val="002D14E4"/>
    <w:pPr>
      <w:ind w:left="720"/>
      <w:contextualSpacing/>
    </w:pPr>
  </w:style>
  <w:style w:type="paragraph" w:customStyle="1" w:styleId="00BodyText">
    <w:name w:val="00 BodyText"/>
    <w:basedOn w:val="Normal"/>
    <w:rsid w:val="000662A8"/>
    <w:pPr>
      <w:spacing w:after="220"/>
    </w:pPr>
    <w:rPr>
      <w:rFonts w:ascii="Arial" w:eastAsia="Times New Roman" w:hAnsi="Arial" w:cs="Times New Roman"/>
      <w:sz w:val="22"/>
      <w:szCs w:val="20"/>
    </w:rPr>
  </w:style>
  <w:style w:type="paragraph" w:customStyle="1" w:styleId="DocumentTitle">
    <w:name w:val="Document Title"/>
    <w:basedOn w:val="Normal"/>
    <w:rsid w:val="000662A8"/>
    <w:pPr>
      <w:spacing w:before="2800"/>
    </w:pPr>
    <w:rPr>
      <w:rFonts w:ascii="Arial" w:eastAsia="Times New Roman" w:hAnsi="Arial" w:cs="Times New Roman"/>
      <w:b/>
      <w:sz w:val="36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0662A8"/>
    <w:pPr>
      <w:keepNext/>
      <w:keepLines/>
      <w:spacing w:before="240" w:line="259" w:lineRule="auto"/>
      <w:jc w:val="left"/>
      <w:outlineLvl w:val="9"/>
    </w:pPr>
    <w:rPr>
      <w:rFonts w:eastAsiaTheme="majorEastAsia" w:cstheme="majorBidi"/>
      <w:b w:val="0"/>
      <w:color w:val="35484C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0662A8"/>
    <w:pPr>
      <w:spacing w:after="100" w:line="259" w:lineRule="auto"/>
      <w:ind w:left="220"/>
    </w:pPr>
    <w:rPr>
      <w:rFonts w:eastAsiaTheme="minorEastAsia" w:cs="Times New Roman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0662A8"/>
    <w:pPr>
      <w:spacing w:after="100" w:line="259" w:lineRule="auto"/>
    </w:pPr>
    <w:rPr>
      <w:rFonts w:eastAsiaTheme="minorEastAsia" w:cs="Times New Roman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0662A8"/>
    <w:pPr>
      <w:spacing w:after="100" w:line="259" w:lineRule="auto"/>
      <w:ind w:left="440"/>
    </w:pPr>
    <w:rPr>
      <w:rFonts w:eastAsiaTheme="minorEastAsia" w:cs="Times New Roman"/>
      <w:sz w:val="22"/>
      <w:szCs w:val="22"/>
    </w:rPr>
  </w:style>
  <w:style w:type="paragraph" w:styleId="BodyText3">
    <w:name w:val="Body Text 3"/>
    <w:basedOn w:val="Normal"/>
    <w:link w:val="BodyText3Char"/>
    <w:unhideWhenUsed/>
    <w:rsid w:val="000662A8"/>
    <w:rPr>
      <w:rFonts w:ascii="Nokia Sans" w:eastAsia="Times New Roman" w:hAnsi="Nokia Sans" w:cs="Times New Roman"/>
      <w:i/>
      <w:iCs/>
      <w:sz w:val="22"/>
      <w:szCs w:val="20"/>
    </w:rPr>
  </w:style>
  <w:style w:type="character" w:customStyle="1" w:styleId="BodyText3Char">
    <w:name w:val="Body Text 3 Char"/>
    <w:basedOn w:val="DefaultParagraphFont"/>
    <w:link w:val="BodyText3"/>
    <w:rsid w:val="000662A8"/>
    <w:rPr>
      <w:rFonts w:ascii="Nokia Sans" w:eastAsia="Times New Roman" w:hAnsi="Nokia Sans" w:cs="Times New Roman"/>
      <w:i/>
      <w:iCs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0662A8"/>
    <w:rPr>
      <w:color w:val="0000FF" w:themeColor="hyperlink"/>
      <w:u w:val="single"/>
    </w:rPr>
  </w:style>
  <w:style w:type="paragraph" w:styleId="Title">
    <w:name w:val="Title"/>
    <w:basedOn w:val="Normal"/>
    <w:link w:val="TitleChar"/>
    <w:uiPriority w:val="1"/>
    <w:qFormat/>
    <w:rsid w:val="00CE5987"/>
    <w:pPr>
      <w:spacing w:after="200"/>
    </w:pPr>
    <w:rPr>
      <w:rFonts w:asciiTheme="majorHAnsi" w:eastAsiaTheme="majorEastAsia" w:hAnsiTheme="majorHAnsi" w:cstheme="majorBidi"/>
      <w:b/>
      <w:bCs/>
      <w:color w:val="5E5E5E" w:themeColor="text2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CE5987"/>
    <w:rPr>
      <w:rFonts w:asciiTheme="majorHAnsi" w:eastAsiaTheme="majorEastAsia" w:hAnsiTheme="majorHAnsi" w:cstheme="majorBidi"/>
      <w:b/>
      <w:bCs/>
      <w:color w:val="5E5E5E" w:themeColor="text2"/>
      <w:sz w:val="7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theme" Target="theme/theme1.xml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82" Type="http://schemas.openxmlformats.org/officeDocument/2006/relationships/footer" Target="footer2.xml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7F374512-5368-495F-A554-6BEFE879B78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21</Pages>
  <Words>88</Words>
  <Characters>502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2022-08-21T12:08:00Z</dcterms:created>
  <dcterms:modified xsi:type="dcterms:W3CDTF">2022-08-21T12:09:00Z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